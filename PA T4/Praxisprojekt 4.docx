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Default="007F5CAA" w:rsidP="007F5CAA">
      <w:pPr>
        <w:pStyle w:val="Titel"/>
      </w:pPr>
      <w:r>
        <w:t xml:space="preserve">Praxisprojekt </w:t>
      </w:r>
      <w:r w:rsidR="00FE5B01">
        <w:t>4</w:t>
      </w:r>
      <w:r>
        <w:t xml:space="preserve"> (</w:t>
      </w:r>
      <w:r w:rsidR="00FE5B01">
        <w:t>4</w:t>
      </w:r>
      <w:r>
        <w:t xml:space="preserve">. Semester) </w:t>
      </w:r>
    </w:p>
    <w:p w:rsidR="007F5CAA" w:rsidRPr="007F5CAA" w:rsidRDefault="007F5CAA" w:rsidP="007F5CAA">
      <w:pPr>
        <w:jc w:val="center"/>
        <w:rPr>
          <w:sz w:val="36"/>
          <w:szCs w:val="36"/>
        </w:rPr>
      </w:pPr>
      <w:r w:rsidRPr="007F5CAA">
        <w:rPr>
          <w:sz w:val="36"/>
          <w:szCs w:val="36"/>
        </w:rPr>
        <w:t>an der</w:t>
      </w:r>
    </w:p>
    <w:p w:rsidR="007F5CAA" w:rsidRPr="007F5CAA" w:rsidRDefault="007F5CAA" w:rsidP="007F5CAA">
      <w:pPr>
        <w:pStyle w:val="KeinLeerraum"/>
        <w:jc w:val="center"/>
        <w:rPr>
          <w:sz w:val="36"/>
          <w:szCs w:val="36"/>
        </w:rPr>
      </w:pPr>
      <w:r w:rsidRPr="007F5CAA">
        <w:rPr>
          <w:sz w:val="36"/>
          <w:szCs w:val="36"/>
        </w:rPr>
        <w:t>Berufsakademie Sachsen</w:t>
      </w:r>
    </w:p>
    <w:p w:rsidR="007F5CAA" w:rsidRPr="007F5CAA" w:rsidRDefault="007F5CAA" w:rsidP="007F5CAA">
      <w:pPr>
        <w:pStyle w:val="KeinLeerraum"/>
        <w:jc w:val="center"/>
        <w:rPr>
          <w:sz w:val="36"/>
          <w:szCs w:val="36"/>
        </w:rPr>
      </w:pPr>
      <w:r w:rsidRPr="007F5CAA">
        <w:rPr>
          <w:sz w:val="36"/>
          <w:szCs w:val="36"/>
        </w:rPr>
        <w:t>Staatliche Studienakademie Riesa</w:t>
      </w:r>
    </w:p>
    <w:p w:rsidR="007F5CAA" w:rsidRPr="007F5CAA" w:rsidRDefault="007F5CAA" w:rsidP="007F5CAA">
      <w:pPr>
        <w:pStyle w:val="KeinLeerraum"/>
        <w:jc w:val="center"/>
        <w:rPr>
          <w:sz w:val="36"/>
          <w:szCs w:val="36"/>
        </w:rPr>
      </w:pPr>
      <w:r w:rsidRPr="007F5CAA">
        <w:rPr>
          <w:sz w:val="36"/>
          <w:szCs w:val="36"/>
        </w:rPr>
        <w:t>Studiengang Labor- und Verfahrenstechnik</w:t>
      </w:r>
    </w:p>
    <w:p w:rsidR="007F5CAA" w:rsidRDefault="007F5CAA" w:rsidP="007F5CAA"/>
    <w:p w:rsidR="007F5CAA" w:rsidRDefault="007F5CAA" w:rsidP="007F5CAA"/>
    <w:p w:rsidR="007F5CAA" w:rsidRDefault="007F5CAA" w:rsidP="007F5CAA"/>
    <w:p w:rsidR="007F5CAA" w:rsidRDefault="007F5CAA" w:rsidP="007F5CAA"/>
    <w:p w:rsidR="007F5CAA" w:rsidRDefault="007F5CAA" w:rsidP="007F5CAA">
      <w:r>
        <w:t>Kurs: RT1</w:t>
      </w:r>
      <w:r w:rsidR="0012665D">
        <w:t>4</w:t>
      </w:r>
      <w:r>
        <w:t xml:space="preserve">LV1   </w:t>
      </w:r>
      <w:r>
        <w:tab/>
      </w:r>
      <w:r>
        <w:tab/>
      </w:r>
      <w:r>
        <w:tab/>
      </w:r>
      <w:r>
        <w:tab/>
      </w:r>
      <w:r>
        <w:tab/>
        <w:t xml:space="preserve"> Studienrichtung: Biotechnologie</w:t>
      </w:r>
    </w:p>
    <w:p w:rsidR="007F5CAA" w:rsidRDefault="007F5CAA" w:rsidP="007F5CAA"/>
    <w:p w:rsidR="007F5CAA" w:rsidRDefault="007F5CAA" w:rsidP="007202C7">
      <w:pPr>
        <w:spacing w:line="480" w:lineRule="auto"/>
      </w:pPr>
      <w:r>
        <w:t xml:space="preserve">Thema: </w:t>
      </w:r>
      <w:r w:rsidR="007202C7">
        <w:t>Konzeption und Entwicklung einer Browser-basierten Datenbank für das firmeninterne Chemikalienmanagement</w:t>
      </w:r>
    </w:p>
    <w:p w:rsidR="007F5CAA" w:rsidRDefault="007F5CAA" w:rsidP="007F5CAA"/>
    <w:p w:rsidR="007F5CAA" w:rsidRDefault="007F5CAA" w:rsidP="007F5CAA">
      <w:r>
        <w:t>Eingereicht von:</w:t>
      </w:r>
      <w:r>
        <w:tab/>
      </w:r>
      <w:r>
        <w:tab/>
      </w:r>
      <w:r>
        <w:tab/>
      </w:r>
      <w:r>
        <w:tab/>
        <w:t>Firma:</w:t>
      </w:r>
    </w:p>
    <w:p w:rsidR="007F5CAA" w:rsidRDefault="0012665D" w:rsidP="007F5CAA">
      <w:pPr>
        <w:pStyle w:val="KeinLeerraum"/>
      </w:pPr>
      <w:r>
        <w:t>Martin Schneider</w:t>
      </w:r>
      <w:r w:rsidR="007F5CAA">
        <w:t xml:space="preserve"> </w:t>
      </w:r>
      <w:r w:rsidR="007F5CAA">
        <w:tab/>
      </w:r>
      <w:r w:rsidR="007F5CAA">
        <w:tab/>
      </w:r>
      <w:r w:rsidR="007F5CAA">
        <w:tab/>
      </w:r>
      <w:r w:rsidR="007F5CAA">
        <w:tab/>
        <w:t xml:space="preserve">quo </w:t>
      </w:r>
      <w:proofErr w:type="spellStart"/>
      <w:r w:rsidR="007F5CAA">
        <w:t>data</w:t>
      </w:r>
      <w:proofErr w:type="spellEnd"/>
    </w:p>
    <w:p w:rsidR="007F5CAA" w:rsidRDefault="007F5CAA" w:rsidP="007F5CAA">
      <w:pPr>
        <w:pStyle w:val="KeinLeerraum"/>
        <w:ind w:left="3540" w:firstLine="708"/>
      </w:pPr>
      <w:r>
        <w:t>Gesellschaft für</w:t>
      </w:r>
    </w:p>
    <w:p w:rsidR="007F5CAA" w:rsidRDefault="007F5CAA" w:rsidP="007F5CAA">
      <w:pPr>
        <w:pStyle w:val="KeinLeerraum"/>
        <w:ind w:left="4248"/>
      </w:pPr>
      <w:r>
        <w:t xml:space="preserve">Qualitätsmanagement und Statistik mbH </w:t>
      </w:r>
    </w:p>
    <w:p w:rsidR="007F5CAA" w:rsidRDefault="007F5CAA" w:rsidP="007F5CAA">
      <w:pPr>
        <w:pStyle w:val="KeinLeerraum"/>
      </w:pPr>
    </w:p>
    <w:p w:rsidR="007F5CAA" w:rsidRDefault="0012665D" w:rsidP="007F5CAA">
      <w:pPr>
        <w:pStyle w:val="KeinLeerraum"/>
      </w:pPr>
      <w:r>
        <w:tab/>
      </w:r>
      <w:r>
        <w:tab/>
      </w:r>
      <w:r w:rsidR="007F5CAA">
        <w:tab/>
      </w:r>
      <w:r w:rsidR="007F5CAA">
        <w:tab/>
      </w:r>
      <w:r w:rsidR="007F5CAA">
        <w:tab/>
      </w:r>
      <w:r w:rsidR="007F5CAA">
        <w:tab/>
      </w:r>
      <w:proofErr w:type="spellStart"/>
      <w:r>
        <w:t>Prellerstraße</w:t>
      </w:r>
      <w:proofErr w:type="spellEnd"/>
      <w:r>
        <w:t xml:space="preserve"> 14</w:t>
      </w:r>
    </w:p>
    <w:p w:rsidR="007F5CAA" w:rsidRDefault="0012665D" w:rsidP="007F5CAA">
      <w:pPr>
        <w:pStyle w:val="KeinLeerraum"/>
      </w:pPr>
      <w:r>
        <w:tab/>
      </w:r>
      <w:r>
        <w:tab/>
      </w:r>
      <w:r w:rsidR="007F5CAA">
        <w:tab/>
      </w:r>
      <w:r w:rsidR="007F5CAA">
        <w:tab/>
      </w:r>
      <w:r w:rsidR="007F5CAA">
        <w:tab/>
      </w:r>
      <w:r w:rsidR="007F5CAA">
        <w:tab/>
      </w:r>
      <w:r w:rsidR="007F5CAA" w:rsidRPr="007F5CAA">
        <w:t>01187 Dresden</w:t>
      </w:r>
    </w:p>
    <w:p w:rsidR="007F5CAA" w:rsidRDefault="007F5CAA" w:rsidP="007F5CAA"/>
    <w:p w:rsidR="007F5CAA" w:rsidRDefault="007F5CAA" w:rsidP="007F5CAA"/>
    <w:p w:rsidR="00952D9A" w:rsidRDefault="007F5CAA" w:rsidP="007F5CAA">
      <w:r>
        <w:t>Betrieblicher Betreuer: ............................</w:t>
      </w:r>
    </w:p>
    <w:p w:rsidR="00D82DF9" w:rsidRDefault="00D82DF9" w:rsidP="007F5CAA"/>
    <w:p w:rsidR="00D82DF9" w:rsidRDefault="00D82DF9" w:rsidP="007F5CAA">
      <w:pPr>
        <w:sectPr w:rsidR="00D82DF9">
          <w:pgSz w:w="11906" w:h="16838"/>
          <w:pgMar w:top="1417" w:right="1417" w:bottom="1134" w:left="1417" w:header="708" w:footer="708" w:gutter="0"/>
          <w:cols w:space="708"/>
          <w:docGrid w:linePitch="360"/>
        </w:sectPr>
      </w:pPr>
    </w:p>
    <w:p w:rsidR="00CA2C10" w:rsidRDefault="00BC7BEF" w:rsidP="00BC7BEF">
      <w:pPr>
        <w:pStyle w:val="berschrift1"/>
        <w:numPr>
          <w:ilvl w:val="0"/>
          <w:numId w:val="0"/>
        </w:numPr>
      </w:pPr>
      <w:bookmarkStart w:id="0" w:name="_Ref318365987"/>
      <w:bookmarkStart w:id="1" w:name="_Toc318367885"/>
      <w:r>
        <w:lastRenderedPageBreak/>
        <w:t>Z</w:t>
      </w:r>
      <w:r w:rsidR="006777AE">
        <w:t>usammenfassung</w:t>
      </w:r>
      <w:bookmarkEnd w:id="0"/>
      <w:bookmarkEnd w:id="1"/>
    </w:p>
    <w:p w:rsidR="00342203" w:rsidRDefault="00CA2C10">
      <w:pPr>
        <w:pStyle w:val="Inhaltsverzeichnisberschrift"/>
      </w:pPr>
      <w:r>
        <w:br w:type="page"/>
      </w:r>
    </w:p>
    <w:bookmarkStart w:id="2" w:name="_Toc318367886" w:displacedByCustomXml="next"/>
    <w:sdt>
      <w:sdtPr>
        <w:rPr>
          <w:rFonts w:eastAsiaTheme="minorHAnsi" w:cstheme="minorBidi"/>
          <w:b w:val="0"/>
          <w:bCs w:val="0"/>
          <w:sz w:val="24"/>
          <w:szCs w:val="22"/>
        </w:rPr>
        <w:id w:val="-1462564339"/>
        <w:docPartObj>
          <w:docPartGallery w:val="Table of Contents"/>
          <w:docPartUnique/>
        </w:docPartObj>
      </w:sdtPr>
      <w:sdtEndPr/>
      <w:sdtContent>
        <w:p w:rsidR="00342203" w:rsidRPr="00342203" w:rsidRDefault="00342203" w:rsidP="00342203">
          <w:pPr>
            <w:pStyle w:val="berschrift1"/>
            <w:numPr>
              <w:ilvl w:val="0"/>
              <w:numId w:val="0"/>
            </w:numPr>
          </w:pPr>
          <w:r w:rsidRPr="00342203">
            <w:t>Inhaltsverzeichnis</w:t>
          </w:r>
          <w:bookmarkEnd w:id="2"/>
        </w:p>
        <w:sdt>
          <w:sdtPr>
            <w:rPr>
              <w:rFonts w:cs="Times New Roman"/>
            </w:rPr>
            <w:id w:val="1724168248"/>
            <w:docPartObj>
              <w:docPartGallery w:val="Table of Contents"/>
              <w:docPartUnique/>
            </w:docPartObj>
          </w:sdtPr>
          <w:sdtEndPr>
            <w:rPr>
              <w:b/>
              <w:bCs/>
            </w:rPr>
          </w:sdtEndPr>
          <w:sdtContent>
            <w:p w:rsidR="008B6071" w:rsidRDefault="008B6071" w:rsidP="008B6071">
              <w:pPr>
                <w:pStyle w:val="Verzeichnis1"/>
                <w:tabs>
                  <w:tab w:val="right" w:leader="dot" w:pos="9062"/>
                </w:tabs>
                <w:rPr>
                  <w:rFonts w:asciiTheme="minorHAnsi" w:eastAsiaTheme="minorEastAsia" w:hAnsiTheme="minorHAnsi"/>
                  <w:noProof/>
                  <w:sz w:val="22"/>
                  <w:lang w:eastAsia="de-DE"/>
                </w:rPr>
              </w:pPr>
              <w:r w:rsidRPr="000361B0">
                <w:rPr>
                  <w:rFonts w:cs="Times New Roman"/>
                </w:rPr>
                <w:fldChar w:fldCharType="begin"/>
              </w:r>
              <w:r w:rsidRPr="000361B0">
                <w:rPr>
                  <w:rFonts w:cs="Times New Roman"/>
                </w:rPr>
                <w:instrText xml:space="preserve"> TOC \o "1-3" \h \z \u </w:instrText>
              </w:r>
              <w:r w:rsidRPr="000361B0">
                <w:rPr>
                  <w:rFonts w:cs="Times New Roman"/>
                </w:rPr>
                <w:fldChar w:fldCharType="separate"/>
              </w:r>
              <w:hyperlink w:anchor="_Toc432420139" w:history="1">
                <w:r w:rsidRPr="00130AEB">
                  <w:rPr>
                    <w:rStyle w:val="Hyperlink"/>
                    <w:rFonts w:cs="Times New Roman"/>
                    <w:noProof/>
                  </w:rPr>
                  <w:t>1. Einleitung</w:t>
                </w:r>
                <w:r>
                  <w:rPr>
                    <w:noProof/>
                    <w:webHidden/>
                  </w:rPr>
                  <w:tab/>
                </w:r>
                <w:r>
                  <w:rPr>
                    <w:noProof/>
                    <w:webHidden/>
                  </w:rPr>
                  <w:fldChar w:fldCharType="begin"/>
                </w:r>
                <w:r>
                  <w:rPr>
                    <w:noProof/>
                    <w:webHidden/>
                  </w:rPr>
                  <w:instrText xml:space="preserve"> PAGEREF _Toc432420139 \h </w:instrText>
                </w:r>
                <w:r>
                  <w:rPr>
                    <w:noProof/>
                    <w:webHidden/>
                  </w:rPr>
                </w:r>
                <w:r>
                  <w:rPr>
                    <w:noProof/>
                    <w:webHidden/>
                  </w:rPr>
                  <w:fldChar w:fldCharType="separate"/>
                </w:r>
                <w:r>
                  <w:rPr>
                    <w:noProof/>
                    <w:webHidden/>
                  </w:rPr>
                  <w:t>1</w:t>
                </w:r>
                <w:r>
                  <w:rPr>
                    <w:noProof/>
                    <w:webHidden/>
                  </w:rPr>
                  <w:fldChar w:fldCharType="end"/>
                </w:r>
              </w:hyperlink>
            </w:p>
            <w:p w:rsidR="008B6071" w:rsidRPr="00D97127" w:rsidRDefault="00DC31E3" w:rsidP="008B6071">
              <w:pPr>
                <w:pStyle w:val="Verzeichnis2"/>
                <w:tabs>
                  <w:tab w:val="right" w:leader="dot" w:pos="9062"/>
                </w:tabs>
                <w:rPr>
                  <w:rFonts w:asciiTheme="minorHAnsi" w:eastAsiaTheme="minorEastAsia" w:hAnsiTheme="minorHAnsi"/>
                  <w:noProof/>
                  <w:sz w:val="22"/>
                  <w:lang w:eastAsia="de-DE"/>
                </w:rPr>
              </w:pPr>
              <w:hyperlink w:anchor="_Toc432420140" w:history="1">
                <w:r w:rsidR="008B6071" w:rsidRPr="00130AEB">
                  <w:rPr>
                    <w:rStyle w:val="Hyperlink"/>
                    <w:noProof/>
                  </w:rPr>
                  <w:t xml:space="preserve">1.1 </w:t>
                </w:r>
                <w:r w:rsidR="008B6071">
                  <w:rPr>
                    <w:rStyle w:val="Hyperlink"/>
                    <w:noProof/>
                  </w:rPr>
                  <w:t>LIMS</w:t>
                </w:r>
                <w:r w:rsidR="008B6071">
                  <w:rPr>
                    <w:noProof/>
                    <w:webHidden/>
                  </w:rPr>
                  <w:tab/>
                </w:r>
                <w:r w:rsidR="008B6071">
                  <w:rPr>
                    <w:noProof/>
                    <w:webHidden/>
                  </w:rPr>
                  <w:fldChar w:fldCharType="begin"/>
                </w:r>
                <w:r w:rsidR="008B6071">
                  <w:rPr>
                    <w:noProof/>
                    <w:webHidden/>
                  </w:rPr>
                  <w:instrText xml:space="preserve"> PAGEREF _Toc432420140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DC31E3" w:rsidP="008B6071">
              <w:pPr>
                <w:pStyle w:val="Verzeichnis2"/>
                <w:tabs>
                  <w:tab w:val="right" w:leader="dot" w:pos="9062"/>
                </w:tabs>
                <w:rPr>
                  <w:rFonts w:asciiTheme="minorHAnsi" w:eastAsiaTheme="minorEastAsia" w:hAnsiTheme="minorHAnsi"/>
                  <w:noProof/>
                  <w:sz w:val="22"/>
                  <w:lang w:eastAsia="de-DE"/>
                </w:rPr>
              </w:pPr>
              <w:hyperlink w:anchor="_Toc432420140" w:history="1">
                <w:r w:rsidR="008B6071">
                  <w:rPr>
                    <w:rStyle w:val="Hyperlink"/>
                    <w:noProof/>
                  </w:rPr>
                  <w:t>1.2</w:t>
                </w:r>
                <w:r w:rsidR="008B6071" w:rsidRPr="00130AEB">
                  <w:rPr>
                    <w:rStyle w:val="Hyperlink"/>
                    <w:noProof/>
                  </w:rPr>
                  <w:t xml:space="preserve"> </w:t>
                </w:r>
                <w:r w:rsidR="008B6071">
                  <w:rPr>
                    <w:rStyle w:val="Hyperlink"/>
                    <w:noProof/>
                  </w:rPr>
                  <w:t>Webservices</w:t>
                </w:r>
                <w:r w:rsidR="008B6071">
                  <w:rPr>
                    <w:noProof/>
                    <w:webHidden/>
                  </w:rPr>
                  <w:tab/>
                </w:r>
                <w:r w:rsidR="008B6071">
                  <w:rPr>
                    <w:noProof/>
                    <w:webHidden/>
                  </w:rPr>
                  <w:fldChar w:fldCharType="begin"/>
                </w:r>
                <w:r w:rsidR="008B6071">
                  <w:rPr>
                    <w:noProof/>
                    <w:webHidden/>
                  </w:rPr>
                  <w:instrText xml:space="preserve"> PAGEREF _Toc432420140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Pr="00023665" w:rsidRDefault="00DC31E3"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2</w:t>
                </w:r>
                <w:r w:rsidR="008B6071" w:rsidRPr="00130AEB">
                  <w:rPr>
                    <w:rStyle w:val="Hyperlink"/>
                    <w:noProof/>
                  </w:rPr>
                  <w:t>.</w:t>
                </w:r>
                <w:r w:rsidR="008B6071">
                  <w:rPr>
                    <w:rStyle w:val="Hyperlink"/>
                    <w:noProof/>
                  </w:rPr>
                  <w:t>1</w:t>
                </w:r>
                <w:r w:rsidR="008B6071" w:rsidRPr="00130AEB">
                  <w:rPr>
                    <w:rStyle w:val="Hyperlink"/>
                    <w:noProof/>
                  </w:rPr>
                  <w:t xml:space="preserve"> </w:t>
                </w:r>
                <w:r w:rsidR="008B6071">
                  <w:rPr>
                    <w:rStyle w:val="Hyperlink"/>
                    <w:noProof/>
                  </w:rPr>
                  <w:t>MySQL/Datenbanken</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DC31E3" w:rsidP="008B6071">
              <w:pPr>
                <w:pStyle w:val="Verzeichnis3"/>
                <w:tabs>
                  <w:tab w:val="right" w:leader="dot" w:pos="9062"/>
                </w:tabs>
                <w:rPr>
                  <w:rFonts w:asciiTheme="minorHAnsi" w:eastAsiaTheme="minorEastAsia" w:hAnsiTheme="minorHAnsi"/>
                  <w:noProof/>
                  <w:sz w:val="22"/>
                  <w:lang w:eastAsia="de-DE"/>
                </w:rPr>
              </w:pPr>
              <w:hyperlink w:anchor="_Toc432420142" w:history="1">
                <w:r w:rsidR="008B6071">
                  <w:rPr>
                    <w:rStyle w:val="Hyperlink"/>
                    <w:noProof/>
                  </w:rPr>
                  <w:t>1.2.2 PHP/HTML/CSS</w:t>
                </w:r>
                <w:r w:rsidR="008B6071">
                  <w:rPr>
                    <w:noProof/>
                    <w:webHidden/>
                  </w:rPr>
                  <w:tab/>
                </w:r>
                <w:r w:rsidR="008B6071">
                  <w:rPr>
                    <w:noProof/>
                    <w:webHidden/>
                  </w:rPr>
                  <w:fldChar w:fldCharType="begin"/>
                </w:r>
                <w:r w:rsidR="008B6071">
                  <w:rPr>
                    <w:noProof/>
                    <w:webHidden/>
                  </w:rPr>
                  <w:instrText xml:space="preserve"> PAGEREF _Toc432420142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DC31E3"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Pr>
                    <w:rStyle w:val="Hyperlink"/>
                    <w:noProof/>
                  </w:rPr>
                  <w:t>1.1.3</w:t>
                </w:r>
                <w:r w:rsidR="008B6071" w:rsidRPr="00130AEB">
                  <w:rPr>
                    <w:rStyle w:val="Hyperlink"/>
                    <w:noProof/>
                  </w:rPr>
                  <w:t xml:space="preserve"> Vorteile</w:t>
                </w:r>
                <w:r w:rsidR="008B6071">
                  <w:rPr>
                    <w:rStyle w:val="Hyperlink"/>
                    <w:noProof/>
                  </w:rPr>
                  <w:t>/Nachteile</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DC31E3" w:rsidP="008B6071">
              <w:pPr>
                <w:pStyle w:val="Verzeichnis2"/>
                <w:tabs>
                  <w:tab w:val="right" w:leader="dot" w:pos="9062"/>
                </w:tabs>
                <w:rPr>
                  <w:noProof/>
                </w:rPr>
              </w:pPr>
              <w:hyperlink w:anchor="_Toc432420144" w:history="1">
                <w:r w:rsidR="008B6071">
                  <w:rPr>
                    <w:rStyle w:val="Hyperlink"/>
                    <w:noProof/>
                  </w:rPr>
                  <w:t>1.3</w:t>
                </w:r>
                <w:r w:rsidR="008B6071" w:rsidRPr="00130AEB">
                  <w:rPr>
                    <w:rStyle w:val="Hyperlink"/>
                    <w:noProof/>
                  </w:rPr>
                  <w:t xml:space="preserve"> </w:t>
                </w:r>
                <w:r w:rsidR="008B6071">
                  <w:rPr>
                    <w:rStyle w:val="Hyperlink"/>
                    <w:noProof/>
                  </w:rPr>
                  <w:t>Alternativen</w:t>
                </w:r>
                <w:r w:rsidR="008B6071">
                  <w:rPr>
                    <w:noProof/>
                    <w:webHidden/>
                  </w:rPr>
                  <w:tab/>
                </w:r>
                <w:r w:rsidR="008B6071">
                  <w:rPr>
                    <w:noProof/>
                    <w:webHidden/>
                  </w:rPr>
                  <w:fldChar w:fldCharType="begin"/>
                </w:r>
                <w:r w:rsidR="008B6071">
                  <w:rPr>
                    <w:noProof/>
                    <w:webHidden/>
                  </w:rPr>
                  <w:instrText xml:space="preserve"> PAGEREF _Toc432420144 \h </w:instrText>
                </w:r>
                <w:r w:rsidR="008B6071">
                  <w:rPr>
                    <w:noProof/>
                    <w:webHidden/>
                  </w:rPr>
                </w:r>
                <w:r w:rsidR="008B6071">
                  <w:rPr>
                    <w:noProof/>
                    <w:webHidden/>
                  </w:rPr>
                  <w:fldChar w:fldCharType="separate"/>
                </w:r>
                <w:r w:rsidR="008B6071">
                  <w:rPr>
                    <w:noProof/>
                    <w:webHidden/>
                  </w:rPr>
                  <w:t>2</w:t>
                </w:r>
                <w:r w:rsidR="008B6071">
                  <w:rPr>
                    <w:noProof/>
                    <w:webHidden/>
                  </w:rPr>
                  <w:fldChar w:fldCharType="end"/>
                </w:r>
              </w:hyperlink>
            </w:p>
            <w:p w:rsidR="008B6071" w:rsidRDefault="00DC31E3"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3.1</w:t>
                </w:r>
                <w:r w:rsidR="008B6071" w:rsidRPr="00130AEB">
                  <w:rPr>
                    <w:rStyle w:val="Hyperlink"/>
                    <w:noProof/>
                  </w:rPr>
                  <w:t xml:space="preserve"> </w:t>
                </w:r>
                <w:r w:rsidR="008B6071">
                  <w:rPr>
                    <w:rStyle w:val="Hyperlink"/>
                    <w:noProof/>
                  </w:rPr>
                  <w:t>Webservices</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DC31E3" w:rsidP="008B6071">
              <w:pPr>
                <w:pStyle w:val="Verzeichnis3"/>
                <w:tabs>
                  <w:tab w:val="right" w:leader="dot" w:pos="9062"/>
                </w:tabs>
                <w:rPr>
                  <w:rFonts w:asciiTheme="minorHAnsi" w:eastAsiaTheme="minorEastAsia" w:hAnsiTheme="minorHAnsi"/>
                  <w:noProof/>
                  <w:sz w:val="22"/>
                  <w:lang w:eastAsia="de-DE"/>
                </w:rPr>
              </w:pPr>
              <w:hyperlink w:anchor="_Toc432420143" w:history="1">
                <w:r w:rsidR="008B6071" w:rsidRPr="00130AEB">
                  <w:rPr>
                    <w:rStyle w:val="Hyperlink"/>
                    <w:noProof/>
                  </w:rPr>
                  <w:t>1.</w:t>
                </w:r>
                <w:r w:rsidR="008B6071">
                  <w:rPr>
                    <w:rStyle w:val="Hyperlink"/>
                    <w:noProof/>
                  </w:rPr>
                  <w:t>3.2</w:t>
                </w:r>
                <w:r w:rsidR="008B6071" w:rsidRPr="00130AEB">
                  <w:rPr>
                    <w:rStyle w:val="Hyperlink"/>
                    <w:noProof/>
                  </w:rPr>
                  <w:t xml:space="preserve"> </w:t>
                </w:r>
                <w:r w:rsidR="008B6071">
                  <w:rPr>
                    <w:rStyle w:val="Hyperlink"/>
                    <w:noProof/>
                  </w:rPr>
                  <w:t>Client-Anwendungen</w:t>
                </w:r>
                <w:r w:rsidR="008B6071">
                  <w:rPr>
                    <w:noProof/>
                    <w:webHidden/>
                  </w:rPr>
                  <w:tab/>
                </w:r>
                <w:r w:rsidR="008B6071">
                  <w:rPr>
                    <w:noProof/>
                    <w:webHidden/>
                  </w:rPr>
                  <w:fldChar w:fldCharType="begin"/>
                </w:r>
                <w:r w:rsidR="008B6071">
                  <w:rPr>
                    <w:noProof/>
                    <w:webHidden/>
                  </w:rPr>
                  <w:instrText xml:space="preserve"> PAGEREF _Toc432420143 \h </w:instrText>
                </w:r>
                <w:r w:rsidR="008B6071">
                  <w:rPr>
                    <w:noProof/>
                    <w:webHidden/>
                  </w:rPr>
                </w:r>
                <w:r w:rsidR="008B6071">
                  <w:rPr>
                    <w:noProof/>
                    <w:webHidden/>
                  </w:rPr>
                  <w:fldChar w:fldCharType="separate"/>
                </w:r>
                <w:r w:rsidR="008B6071">
                  <w:rPr>
                    <w:noProof/>
                    <w:webHidden/>
                  </w:rPr>
                  <w:t>1</w:t>
                </w:r>
                <w:r w:rsidR="008B6071">
                  <w:rPr>
                    <w:noProof/>
                    <w:webHidden/>
                  </w:rPr>
                  <w:fldChar w:fldCharType="end"/>
                </w:r>
              </w:hyperlink>
            </w:p>
            <w:p w:rsidR="008B6071" w:rsidRDefault="00DC31E3" w:rsidP="008B6071">
              <w:pPr>
                <w:pStyle w:val="Verzeichnis1"/>
                <w:tabs>
                  <w:tab w:val="right" w:leader="dot" w:pos="9062"/>
                </w:tabs>
                <w:rPr>
                  <w:rFonts w:asciiTheme="minorHAnsi" w:eastAsiaTheme="minorEastAsia" w:hAnsiTheme="minorHAnsi"/>
                  <w:noProof/>
                  <w:sz w:val="22"/>
                  <w:lang w:eastAsia="de-DE"/>
                </w:rPr>
              </w:pPr>
              <w:hyperlink w:anchor="_Toc432420145" w:history="1">
                <w:r w:rsidR="008B6071" w:rsidRPr="00130AEB">
                  <w:rPr>
                    <w:rStyle w:val="Hyperlink"/>
                    <w:rFonts w:cs="Times New Roman"/>
                    <w:noProof/>
                  </w:rPr>
                  <w:t>2. Zielsetzung</w:t>
                </w:r>
                <w:r w:rsidR="008B6071">
                  <w:rPr>
                    <w:noProof/>
                    <w:webHidden/>
                  </w:rPr>
                  <w:tab/>
                </w:r>
                <w:r w:rsidR="008B6071">
                  <w:rPr>
                    <w:noProof/>
                    <w:webHidden/>
                  </w:rPr>
                  <w:fldChar w:fldCharType="begin"/>
                </w:r>
                <w:r w:rsidR="008B6071">
                  <w:rPr>
                    <w:noProof/>
                    <w:webHidden/>
                  </w:rPr>
                  <w:instrText xml:space="preserve"> PAGEREF _Toc432420145 \h </w:instrText>
                </w:r>
                <w:r w:rsidR="008B6071">
                  <w:rPr>
                    <w:noProof/>
                    <w:webHidden/>
                  </w:rPr>
                </w:r>
                <w:r w:rsidR="008B6071">
                  <w:rPr>
                    <w:noProof/>
                    <w:webHidden/>
                  </w:rPr>
                  <w:fldChar w:fldCharType="separate"/>
                </w:r>
                <w:r w:rsidR="008B6071">
                  <w:rPr>
                    <w:noProof/>
                    <w:webHidden/>
                  </w:rPr>
                  <w:t>5</w:t>
                </w:r>
                <w:r w:rsidR="008B6071">
                  <w:rPr>
                    <w:noProof/>
                    <w:webHidden/>
                  </w:rPr>
                  <w:fldChar w:fldCharType="end"/>
                </w:r>
              </w:hyperlink>
            </w:p>
            <w:p w:rsidR="008B6071" w:rsidRDefault="00DC31E3" w:rsidP="008B6071">
              <w:pPr>
                <w:pStyle w:val="Verzeichnis1"/>
                <w:tabs>
                  <w:tab w:val="right" w:leader="dot" w:pos="9062"/>
                </w:tabs>
                <w:rPr>
                  <w:rFonts w:asciiTheme="minorHAnsi" w:eastAsiaTheme="minorEastAsia" w:hAnsiTheme="minorHAnsi"/>
                  <w:noProof/>
                  <w:sz w:val="22"/>
                  <w:lang w:eastAsia="de-DE"/>
                </w:rPr>
              </w:pPr>
              <w:hyperlink w:anchor="_Toc432420146" w:history="1">
                <w:r w:rsidR="008B6071" w:rsidRPr="00130AEB">
                  <w:rPr>
                    <w:rStyle w:val="Hyperlink"/>
                    <w:rFonts w:cs="Times New Roman"/>
                    <w:noProof/>
                  </w:rPr>
                  <w:t xml:space="preserve">3. </w:t>
                </w:r>
                <w:r w:rsidR="008B6071">
                  <w:rPr>
                    <w:rStyle w:val="Hyperlink"/>
                    <w:rFonts w:cs="Times New Roman"/>
                    <w:noProof/>
                  </w:rPr>
                  <w:t>Software</w:t>
                </w:r>
                <w:r w:rsidR="008B6071">
                  <w:rPr>
                    <w:noProof/>
                    <w:webHidden/>
                  </w:rPr>
                  <w:tab/>
                </w:r>
                <w:r w:rsidR="008B6071">
                  <w:rPr>
                    <w:noProof/>
                    <w:webHidden/>
                  </w:rPr>
                  <w:fldChar w:fldCharType="begin"/>
                </w:r>
                <w:r w:rsidR="008B6071">
                  <w:rPr>
                    <w:noProof/>
                    <w:webHidden/>
                  </w:rPr>
                  <w:instrText xml:space="preserve"> PAGEREF _Toc432420146 \h </w:instrText>
                </w:r>
                <w:r w:rsidR="008B6071">
                  <w:rPr>
                    <w:noProof/>
                    <w:webHidden/>
                  </w:rPr>
                </w:r>
                <w:r w:rsidR="008B6071">
                  <w:rPr>
                    <w:noProof/>
                    <w:webHidden/>
                  </w:rPr>
                  <w:fldChar w:fldCharType="separate"/>
                </w:r>
                <w:r w:rsidR="008B6071">
                  <w:rPr>
                    <w:noProof/>
                    <w:webHidden/>
                  </w:rPr>
                  <w:t>6</w:t>
                </w:r>
                <w:r w:rsidR="008B6071">
                  <w:rPr>
                    <w:noProof/>
                    <w:webHidden/>
                  </w:rPr>
                  <w:fldChar w:fldCharType="end"/>
                </w:r>
              </w:hyperlink>
            </w:p>
            <w:p w:rsidR="008B6071" w:rsidRDefault="00DC31E3" w:rsidP="008B6071">
              <w:pPr>
                <w:pStyle w:val="Verzeichnis1"/>
                <w:tabs>
                  <w:tab w:val="right" w:leader="dot" w:pos="9062"/>
                </w:tabs>
                <w:rPr>
                  <w:rFonts w:asciiTheme="minorHAnsi" w:eastAsiaTheme="minorEastAsia" w:hAnsiTheme="minorHAnsi"/>
                  <w:noProof/>
                  <w:sz w:val="22"/>
                  <w:lang w:eastAsia="de-DE"/>
                </w:rPr>
              </w:pPr>
              <w:hyperlink w:anchor="_Toc432420150" w:history="1">
                <w:r w:rsidR="008B6071" w:rsidRPr="00130AEB">
                  <w:rPr>
                    <w:rStyle w:val="Hyperlink"/>
                    <w:rFonts w:cs="Times New Roman"/>
                    <w:noProof/>
                  </w:rPr>
                  <w:t xml:space="preserve">4. </w:t>
                </w:r>
                <w:r w:rsidR="008B6071">
                  <w:rPr>
                    <w:rStyle w:val="Hyperlink"/>
                    <w:rFonts w:cs="Times New Roman"/>
                    <w:noProof/>
                  </w:rPr>
                  <w:t>Planung</w:t>
                </w:r>
                <w:r w:rsidR="008B6071">
                  <w:rPr>
                    <w:noProof/>
                    <w:webHidden/>
                  </w:rPr>
                  <w:tab/>
                </w:r>
                <w:r w:rsidR="008B6071">
                  <w:rPr>
                    <w:noProof/>
                    <w:webHidden/>
                  </w:rPr>
                  <w:fldChar w:fldCharType="begin"/>
                </w:r>
                <w:r w:rsidR="008B6071">
                  <w:rPr>
                    <w:noProof/>
                    <w:webHidden/>
                  </w:rPr>
                  <w:instrText xml:space="preserve"> PAGEREF _Toc432420150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DC31E3" w:rsidP="008B6071">
              <w:pPr>
                <w:pStyle w:val="Verzeichnis2"/>
                <w:tabs>
                  <w:tab w:val="right" w:leader="dot" w:pos="9062"/>
                </w:tabs>
                <w:rPr>
                  <w:rFonts w:asciiTheme="minorHAnsi" w:eastAsiaTheme="minorEastAsia" w:hAnsiTheme="minorHAnsi"/>
                  <w:noProof/>
                  <w:sz w:val="22"/>
                  <w:lang w:eastAsia="de-DE"/>
                </w:rPr>
              </w:pPr>
              <w:hyperlink w:anchor="_Toc432420151" w:history="1">
                <w:r w:rsidR="008B6071" w:rsidRPr="00130AEB">
                  <w:rPr>
                    <w:rStyle w:val="Hyperlink"/>
                    <w:noProof/>
                  </w:rPr>
                  <w:t xml:space="preserve">4.1 </w:t>
                </w:r>
                <w:r w:rsidR="008B6071">
                  <w:rPr>
                    <w:rStyle w:val="Hyperlink"/>
                    <w:noProof/>
                  </w:rPr>
                  <w:t>Datenbank-Struktur</w:t>
                </w:r>
                <w:r w:rsidR="008B6071">
                  <w:rPr>
                    <w:noProof/>
                    <w:webHidden/>
                  </w:rPr>
                  <w:tab/>
                </w:r>
                <w:r w:rsidR="008B6071">
                  <w:rPr>
                    <w:noProof/>
                    <w:webHidden/>
                  </w:rPr>
                  <w:fldChar w:fldCharType="begin"/>
                </w:r>
                <w:r w:rsidR="008B6071">
                  <w:rPr>
                    <w:noProof/>
                    <w:webHidden/>
                  </w:rPr>
                  <w:instrText xml:space="preserve"> PAGEREF _Toc432420151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DC31E3" w:rsidP="008B6071">
              <w:pPr>
                <w:pStyle w:val="Verzeichnis2"/>
                <w:tabs>
                  <w:tab w:val="right" w:leader="dot" w:pos="9062"/>
                </w:tabs>
                <w:rPr>
                  <w:rFonts w:asciiTheme="minorHAnsi" w:eastAsiaTheme="minorEastAsia" w:hAnsiTheme="minorHAnsi"/>
                  <w:noProof/>
                  <w:sz w:val="22"/>
                  <w:lang w:eastAsia="de-DE"/>
                </w:rPr>
              </w:pPr>
              <w:hyperlink w:anchor="_Toc432420152" w:history="1">
                <w:r w:rsidR="008B6071" w:rsidRPr="00130AEB">
                  <w:rPr>
                    <w:rStyle w:val="Hyperlink"/>
                    <w:noProof/>
                  </w:rPr>
                  <w:t xml:space="preserve">4.2 </w:t>
                </w:r>
                <w:r w:rsidR="008B6071">
                  <w:rPr>
                    <w:rStyle w:val="Hyperlink"/>
                    <w:noProof/>
                  </w:rPr>
                  <w:t>Web-Interface</w:t>
                </w:r>
                <w:r w:rsidR="008B6071">
                  <w:rPr>
                    <w:noProof/>
                    <w:webHidden/>
                  </w:rPr>
                  <w:tab/>
                </w:r>
                <w:r w:rsidR="008B6071">
                  <w:rPr>
                    <w:noProof/>
                    <w:webHidden/>
                  </w:rPr>
                  <w:fldChar w:fldCharType="begin"/>
                </w:r>
                <w:r w:rsidR="008B6071">
                  <w:rPr>
                    <w:noProof/>
                    <w:webHidden/>
                  </w:rPr>
                  <w:instrText xml:space="preserve"> PAGEREF _Toc432420152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DC31E3" w:rsidP="008B6071">
              <w:pPr>
                <w:pStyle w:val="Verzeichnis2"/>
                <w:tabs>
                  <w:tab w:val="right" w:leader="dot" w:pos="9062"/>
                </w:tabs>
                <w:rPr>
                  <w:rFonts w:asciiTheme="minorHAnsi" w:eastAsiaTheme="minorEastAsia" w:hAnsiTheme="minorHAnsi"/>
                  <w:noProof/>
                  <w:sz w:val="22"/>
                  <w:lang w:eastAsia="de-DE"/>
                </w:rPr>
              </w:pPr>
              <w:hyperlink w:anchor="_Toc432420153" w:history="1">
                <w:r w:rsidR="008B6071" w:rsidRPr="00130AEB">
                  <w:rPr>
                    <w:rStyle w:val="Hyperlink"/>
                    <w:noProof/>
                  </w:rPr>
                  <w:t xml:space="preserve">4.3 </w:t>
                </w:r>
                <w:r w:rsidR="008B6071">
                  <w:rPr>
                    <w:rStyle w:val="Hyperlink"/>
                    <w:noProof/>
                  </w:rPr>
                  <w:t>Nutzerverwaltung</w:t>
                </w:r>
                <w:r w:rsidR="008B6071">
                  <w:rPr>
                    <w:noProof/>
                    <w:webHidden/>
                  </w:rPr>
                  <w:tab/>
                </w:r>
                <w:r w:rsidR="008B6071">
                  <w:rPr>
                    <w:noProof/>
                    <w:webHidden/>
                  </w:rPr>
                  <w:fldChar w:fldCharType="begin"/>
                </w:r>
                <w:r w:rsidR="008B6071">
                  <w:rPr>
                    <w:noProof/>
                    <w:webHidden/>
                  </w:rPr>
                  <w:instrText xml:space="preserve"> PAGEREF _Toc432420153 \h </w:instrText>
                </w:r>
                <w:r w:rsidR="008B6071">
                  <w:rPr>
                    <w:noProof/>
                    <w:webHidden/>
                  </w:rPr>
                </w:r>
                <w:r w:rsidR="008B6071">
                  <w:rPr>
                    <w:noProof/>
                    <w:webHidden/>
                  </w:rPr>
                  <w:fldChar w:fldCharType="separate"/>
                </w:r>
                <w:r w:rsidR="008B6071">
                  <w:rPr>
                    <w:noProof/>
                    <w:webHidden/>
                  </w:rPr>
                  <w:t>7</w:t>
                </w:r>
                <w:r w:rsidR="008B6071">
                  <w:rPr>
                    <w:noProof/>
                    <w:webHidden/>
                  </w:rPr>
                  <w:fldChar w:fldCharType="end"/>
                </w:r>
              </w:hyperlink>
            </w:p>
            <w:p w:rsidR="008B6071" w:rsidRDefault="00DC31E3" w:rsidP="008B6071">
              <w:pPr>
                <w:pStyle w:val="Verzeichnis2"/>
                <w:tabs>
                  <w:tab w:val="right" w:leader="dot" w:pos="9062"/>
                </w:tabs>
                <w:rPr>
                  <w:noProof/>
                </w:rPr>
              </w:pPr>
              <w:hyperlink w:anchor="_Toc432420154" w:history="1">
                <w:r w:rsidR="008B6071" w:rsidRPr="00130AEB">
                  <w:rPr>
                    <w:rStyle w:val="Hyperlink"/>
                    <w:noProof/>
                  </w:rPr>
                  <w:t>4.4</w:t>
                </w:r>
                <w:r w:rsidR="008B6071">
                  <w:rPr>
                    <w:rStyle w:val="Hyperlink"/>
                    <w:noProof/>
                  </w:rPr>
                  <w:t xml:space="preserve"> Implementierung/Erweiterungen (Tools)</w:t>
                </w:r>
                <w:r w:rsidR="008B6071">
                  <w:rPr>
                    <w:noProof/>
                    <w:webHidden/>
                  </w:rPr>
                  <w:tab/>
                </w:r>
                <w:r w:rsidR="008B6071">
                  <w:rPr>
                    <w:noProof/>
                    <w:webHidden/>
                  </w:rPr>
                  <w:fldChar w:fldCharType="begin"/>
                </w:r>
                <w:r w:rsidR="008B6071">
                  <w:rPr>
                    <w:noProof/>
                    <w:webHidden/>
                  </w:rPr>
                  <w:instrText xml:space="preserve"> PAGEREF _Toc432420154 \h </w:instrText>
                </w:r>
                <w:r w:rsidR="008B6071">
                  <w:rPr>
                    <w:noProof/>
                    <w:webHidden/>
                  </w:rPr>
                </w:r>
                <w:r w:rsidR="008B6071">
                  <w:rPr>
                    <w:noProof/>
                    <w:webHidden/>
                  </w:rPr>
                  <w:fldChar w:fldCharType="separate"/>
                </w:r>
                <w:r w:rsidR="008B6071">
                  <w:rPr>
                    <w:noProof/>
                    <w:webHidden/>
                  </w:rPr>
                  <w:t>8</w:t>
                </w:r>
                <w:r w:rsidR="008B6071">
                  <w:rPr>
                    <w:noProof/>
                    <w:webHidden/>
                  </w:rPr>
                  <w:fldChar w:fldCharType="end"/>
                </w:r>
              </w:hyperlink>
            </w:p>
            <w:p w:rsidR="008B6071" w:rsidRDefault="00DC31E3" w:rsidP="008B6071">
              <w:pPr>
                <w:pStyle w:val="Verzeichnis1"/>
                <w:tabs>
                  <w:tab w:val="right" w:leader="dot" w:pos="9062"/>
                </w:tabs>
                <w:rPr>
                  <w:rFonts w:asciiTheme="minorHAnsi" w:eastAsiaTheme="minorEastAsia" w:hAnsiTheme="minorHAnsi"/>
                  <w:noProof/>
                  <w:sz w:val="22"/>
                  <w:lang w:eastAsia="de-DE"/>
                </w:rPr>
              </w:pPr>
              <w:hyperlink w:anchor="_Toc432420155" w:history="1">
                <w:r w:rsidR="008B6071" w:rsidRPr="00130AEB">
                  <w:rPr>
                    <w:rStyle w:val="Hyperlink"/>
                    <w:rFonts w:cs="Times New Roman"/>
                    <w:noProof/>
                  </w:rPr>
                  <w:t xml:space="preserve">5. </w:t>
                </w:r>
                <w:r w:rsidR="008B6071">
                  <w:rPr>
                    <w:rStyle w:val="Hyperlink"/>
                    <w:rFonts w:cs="Times New Roman"/>
                    <w:noProof/>
                  </w:rPr>
                  <w:t>Umsetzung</w:t>
                </w:r>
                <w:r w:rsidR="008B6071">
                  <w:rPr>
                    <w:noProof/>
                    <w:webHidden/>
                  </w:rPr>
                  <w:tab/>
                </w:r>
                <w:r w:rsidR="008B6071">
                  <w:rPr>
                    <w:noProof/>
                    <w:webHidden/>
                  </w:rPr>
                  <w:fldChar w:fldCharType="begin"/>
                </w:r>
                <w:r w:rsidR="008B6071">
                  <w:rPr>
                    <w:noProof/>
                    <w:webHidden/>
                  </w:rPr>
                  <w:instrText xml:space="preserve"> PAGEREF _Toc432420155 \h </w:instrText>
                </w:r>
                <w:r w:rsidR="008B6071">
                  <w:rPr>
                    <w:noProof/>
                    <w:webHidden/>
                  </w:rPr>
                </w:r>
                <w:r w:rsidR="008B6071">
                  <w:rPr>
                    <w:noProof/>
                    <w:webHidden/>
                  </w:rPr>
                  <w:fldChar w:fldCharType="separate"/>
                </w:r>
                <w:r w:rsidR="008B6071">
                  <w:rPr>
                    <w:noProof/>
                    <w:webHidden/>
                  </w:rPr>
                  <w:t>10</w:t>
                </w:r>
                <w:r w:rsidR="008B6071">
                  <w:rPr>
                    <w:noProof/>
                    <w:webHidden/>
                  </w:rPr>
                  <w:fldChar w:fldCharType="end"/>
                </w:r>
              </w:hyperlink>
            </w:p>
            <w:p w:rsidR="008B6071" w:rsidRDefault="00DC31E3" w:rsidP="008B6071">
              <w:pPr>
                <w:pStyle w:val="Verzeichnis2"/>
                <w:tabs>
                  <w:tab w:val="right" w:leader="dot" w:pos="9062"/>
                </w:tabs>
                <w:rPr>
                  <w:rFonts w:asciiTheme="minorHAnsi" w:eastAsiaTheme="minorEastAsia" w:hAnsiTheme="minorHAnsi"/>
                  <w:noProof/>
                  <w:sz w:val="22"/>
                  <w:lang w:eastAsia="de-DE"/>
                </w:rPr>
              </w:pPr>
              <w:hyperlink w:anchor="_Toc432420156" w:history="1">
                <w:r w:rsidR="008B6071" w:rsidRPr="00130AEB">
                  <w:rPr>
                    <w:rStyle w:val="Hyperlink"/>
                    <w:noProof/>
                  </w:rPr>
                  <w:t xml:space="preserve">5.1 </w:t>
                </w:r>
                <w:r w:rsidR="008B6071">
                  <w:rPr>
                    <w:rStyle w:val="Hyperlink"/>
                    <w:noProof/>
                  </w:rPr>
                  <w:t>Datenbank-Struktur</w:t>
                </w:r>
                <w:r w:rsidR="008B6071">
                  <w:rPr>
                    <w:noProof/>
                    <w:webHidden/>
                  </w:rPr>
                  <w:tab/>
                </w:r>
                <w:r w:rsidR="008B6071">
                  <w:rPr>
                    <w:noProof/>
                    <w:webHidden/>
                  </w:rPr>
                  <w:fldChar w:fldCharType="begin"/>
                </w:r>
                <w:r w:rsidR="008B6071">
                  <w:rPr>
                    <w:noProof/>
                    <w:webHidden/>
                  </w:rPr>
                  <w:instrText xml:space="preserve"> PAGEREF _Toc432420156 \h </w:instrText>
                </w:r>
                <w:r w:rsidR="008B6071">
                  <w:rPr>
                    <w:noProof/>
                    <w:webHidden/>
                  </w:rPr>
                </w:r>
                <w:r w:rsidR="008B6071">
                  <w:rPr>
                    <w:noProof/>
                    <w:webHidden/>
                  </w:rPr>
                  <w:fldChar w:fldCharType="separate"/>
                </w:r>
                <w:r w:rsidR="008B6071">
                  <w:rPr>
                    <w:noProof/>
                    <w:webHidden/>
                  </w:rPr>
                  <w:t>10</w:t>
                </w:r>
                <w:r w:rsidR="008B6071">
                  <w:rPr>
                    <w:noProof/>
                    <w:webHidden/>
                  </w:rPr>
                  <w:fldChar w:fldCharType="end"/>
                </w:r>
              </w:hyperlink>
            </w:p>
            <w:p w:rsidR="008B6071" w:rsidRDefault="00DC31E3" w:rsidP="008B6071">
              <w:pPr>
                <w:pStyle w:val="Verzeichnis2"/>
                <w:tabs>
                  <w:tab w:val="right" w:leader="dot" w:pos="9062"/>
                </w:tabs>
                <w:rPr>
                  <w:noProof/>
                </w:rPr>
              </w:pPr>
              <w:hyperlink w:anchor="_Toc432420158" w:history="1">
                <w:r w:rsidR="008B6071">
                  <w:rPr>
                    <w:rStyle w:val="Hyperlink"/>
                    <w:noProof/>
                  </w:rPr>
                  <w:t>5.2</w:t>
                </w:r>
                <w:r w:rsidR="008B6071" w:rsidRPr="00130AEB">
                  <w:rPr>
                    <w:rStyle w:val="Hyperlink"/>
                    <w:noProof/>
                  </w:rPr>
                  <w:t xml:space="preserve"> </w:t>
                </w:r>
                <w:r w:rsidR="008B6071">
                  <w:rPr>
                    <w:rStyle w:val="Hyperlink"/>
                    <w:noProof/>
                  </w:rPr>
                  <w:t>Web-Interface</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DC31E3" w:rsidP="008B6071">
              <w:pPr>
                <w:pStyle w:val="Verzeichnis2"/>
                <w:tabs>
                  <w:tab w:val="right" w:leader="dot" w:pos="9062"/>
                </w:tabs>
                <w:rPr>
                  <w:noProof/>
                </w:rPr>
              </w:pPr>
              <w:hyperlink w:anchor="_Toc432420158" w:history="1">
                <w:r w:rsidR="008B6071">
                  <w:rPr>
                    <w:rStyle w:val="Hyperlink"/>
                    <w:noProof/>
                  </w:rPr>
                  <w:t>5.3</w:t>
                </w:r>
                <w:r w:rsidR="008B6071" w:rsidRPr="00130AEB">
                  <w:rPr>
                    <w:rStyle w:val="Hyperlink"/>
                    <w:noProof/>
                  </w:rPr>
                  <w:t xml:space="preserve"> </w:t>
                </w:r>
                <w:r w:rsidR="008B6071">
                  <w:rPr>
                    <w:rStyle w:val="Hyperlink"/>
                    <w:noProof/>
                  </w:rPr>
                  <w:t>Nutzerverwaltung</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DC31E3" w:rsidP="008B6071">
              <w:pPr>
                <w:pStyle w:val="Verzeichnis2"/>
                <w:tabs>
                  <w:tab w:val="right" w:leader="dot" w:pos="9062"/>
                </w:tabs>
                <w:rPr>
                  <w:noProof/>
                </w:rPr>
              </w:pPr>
              <w:hyperlink w:anchor="_Toc432420158" w:history="1">
                <w:r w:rsidR="008B6071">
                  <w:rPr>
                    <w:rStyle w:val="Hyperlink"/>
                    <w:noProof/>
                  </w:rPr>
                  <w:t>5.4</w:t>
                </w:r>
                <w:r w:rsidR="008B6071" w:rsidRPr="00130AEB">
                  <w:rPr>
                    <w:rStyle w:val="Hyperlink"/>
                    <w:noProof/>
                  </w:rPr>
                  <w:t xml:space="preserve"> </w:t>
                </w:r>
                <w:r w:rsidR="008B6071">
                  <w:rPr>
                    <w:rStyle w:val="Hyperlink"/>
                    <w:noProof/>
                  </w:rPr>
                  <w:t>Implementierung/Erweiterungen</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Pr="00EC23E5" w:rsidRDefault="00DC31E3" w:rsidP="008B6071">
              <w:pPr>
                <w:pStyle w:val="Verzeichnis2"/>
                <w:tabs>
                  <w:tab w:val="right" w:leader="dot" w:pos="9062"/>
                </w:tabs>
                <w:rPr>
                  <w:noProof/>
                </w:rPr>
              </w:pPr>
              <w:hyperlink w:anchor="_Toc432420158" w:history="1">
                <w:r w:rsidR="008B6071">
                  <w:rPr>
                    <w:rStyle w:val="Hyperlink"/>
                    <w:noProof/>
                  </w:rPr>
                  <w:t>5.5</w:t>
                </w:r>
                <w:r w:rsidR="008B6071" w:rsidRPr="00130AEB">
                  <w:rPr>
                    <w:rStyle w:val="Hyperlink"/>
                    <w:noProof/>
                  </w:rPr>
                  <w:t xml:space="preserve"> </w:t>
                </w:r>
                <w:r w:rsidR="008B6071">
                  <w:rPr>
                    <w:rStyle w:val="Hyperlink"/>
                    <w:noProof/>
                  </w:rPr>
                  <w:t>Dokumentation/Testprozeduren</w:t>
                </w:r>
                <w:r w:rsidR="008B6071">
                  <w:rPr>
                    <w:noProof/>
                    <w:webHidden/>
                  </w:rPr>
                  <w:tab/>
                </w:r>
                <w:r w:rsidR="008B6071">
                  <w:rPr>
                    <w:noProof/>
                    <w:webHidden/>
                  </w:rPr>
                  <w:fldChar w:fldCharType="begin"/>
                </w:r>
                <w:r w:rsidR="008B6071">
                  <w:rPr>
                    <w:noProof/>
                    <w:webHidden/>
                  </w:rPr>
                  <w:instrText xml:space="preserve"> PAGEREF _Toc432420158 \h </w:instrText>
                </w:r>
                <w:r w:rsidR="008B6071">
                  <w:rPr>
                    <w:noProof/>
                    <w:webHidden/>
                  </w:rPr>
                </w:r>
                <w:r w:rsidR="008B6071">
                  <w:rPr>
                    <w:noProof/>
                    <w:webHidden/>
                  </w:rPr>
                  <w:fldChar w:fldCharType="separate"/>
                </w:r>
                <w:r w:rsidR="008B6071">
                  <w:rPr>
                    <w:noProof/>
                    <w:webHidden/>
                  </w:rPr>
                  <w:t>16</w:t>
                </w:r>
                <w:r w:rsidR="008B6071">
                  <w:rPr>
                    <w:noProof/>
                    <w:webHidden/>
                  </w:rPr>
                  <w:fldChar w:fldCharType="end"/>
                </w:r>
              </w:hyperlink>
            </w:p>
            <w:p w:rsidR="008B6071" w:rsidRDefault="00DC31E3" w:rsidP="008B6071">
              <w:pPr>
                <w:pStyle w:val="Verzeichnis1"/>
                <w:tabs>
                  <w:tab w:val="right" w:leader="dot" w:pos="9062"/>
                </w:tabs>
                <w:rPr>
                  <w:rFonts w:asciiTheme="minorHAnsi" w:eastAsiaTheme="minorEastAsia" w:hAnsiTheme="minorHAnsi"/>
                  <w:noProof/>
                  <w:sz w:val="22"/>
                  <w:lang w:eastAsia="de-DE"/>
                </w:rPr>
              </w:pPr>
              <w:hyperlink w:anchor="_Toc432420163" w:history="1">
                <w:r w:rsidR="008B6071" w:rsidRPr="00130AEB">
                  <w:rPr>
                    <w:rStyle w:val="Hyperlink"/>
                    <w:rFonts w:cs="Times New Roman"/>
                    <w:noProof/>
                  </w:rPr>
                  <w:t>7. Zusammenfassung</w:t>
                </w:r>
                <w:r w:rsidR="008B6071">
                  <w:rPr>
                    <w:noProof/>
                    <w:webHidden/>
                  </w:rPr>
                  <w:tab/>
                </w:r>
                <w:r w:rsidR="008B6071">
                  <w:rPr>
                    <w:noProof/>
                    <w:webHidden/>
                  </w:rPr>
                  <w:fldChar w:fldCharType="begin"/>
                </w:r>
                <w:r w:rsidR="008B6071">
                  <w:rPr>
                    <w:noProof/>
                    <w:webHidden/>
                  </w:rPr>
                  <w:instrText xml:space="preserve"> PAGEREF _Toc432420163 \h </w:instrText>
                </w:r>
                <w:r w:rsidR="008B6071">
                  <w:rPr>
                    <w:noProof/>
                    <w:webHidden/>
                  </w:rPr>
                </w:r>
                <w:r w:rsidR="008B6071">
                  <w:rPr>
                    <w:noProof/>
                    <w:webHidden/>
                  </w:rPr>
                  <w:fldChar w:fldCharType="separate"/>
                </w:r>
                <w:r w:rsidR="008B6071">
                  <w:rPr>
                    <w:noProof/>
                    <w:webHidden/>
                  </w:rPr>
                  <w:t>22</w:t>
                </w:r>
                <w:r w:rsidR="008B6071">
                  <w:rPr>
                    <w:noProof/>
                    <w:webHidden/>
                  </w:rPr>
                  <w:fldChar w:fldCharType="end"/>
                </w:r>
              </w:hyperlink>
            </w:p>
            <w:p w:rsidR="008B6071" w:rsidRDefault="00DC31E3" w:rsidP="008B6071">
              <w:pPr>
                <w:pStyle w:val="Verzeichnis1"/>
                <w:tabs>
                  <w:tab w:val="right" w:leader="dot" w:pos="9062"/>
                </w:tabs>
                <w:rPr>
                  <w:rFonts w:asciiTheme="minorHAnsi" w:eastAsiaTheme="minorEastAsia" w:hAnsiTheme="minorHAnsi"/>
                  <w:noProof/>
                  <w:sz w:val="22"/>
                  <w:lang w:eastAsia="de-DE"/>
                </w:rPr>
              </w:pPr>
              <w:hyperlink w:anchor="_Toc432420164" w:history="1">
                <w:r w:rsidR="008B6071" w:rsidRPr="00130AEB">
                  <w:rPr>
                    <w:rStyle w:val="Hyperlink"/>
                    <w:rFonts w:cs="Times New Roman"/>
                    <w:noProof/>
                    <w:lang w:val="en-US"/>
                  </w:rPr>
                  <w:t>8. Literatur</w:t>
                </w:r>
                <w:r w:rsidR="008B6071">
                  <w:rPr>
                    <w:noProof/>
                    <w:webHidden/>
                  </w:rPr>
                  <w:tab/>
                </w:r>
                <w:r w:rsidR="008B6071">
                  <w:rPr>
                    <w:noProof/>
                    <w:webHidden/>
                  </w:rPr>
                  <w:fldChar w:fldCharType="begin"/>
                </w:r>
                <w:r w:rsidR="008B6071">
                  <w:rPr>
                    <w:noProof/>
                    <w:webHidden/>
                  </w:rPr>
                  <w:instrText xml:space="preserve"> PAGEREF _Toc432420164 \h </w:instrText>
                </w:r>
                <w:r w:rsidR="008B6071">
                  <w:rPr>
                    <w:noProof/>
                    <w:webHidden/>
                  </w:rPr>
                </w:r>
                <w:r w:rsidR="008B6071">
                  <w:rPr>
                    <w:noProof/>
                    <w:webHidden/>
                  </w:rPr>
                  <w:fldChar w:fldCharType="separate"/>
                </w:r>
                <w:r w:rsidR="008B6071">
                  <w:rPr>
                    <w:noProof/>
                    <w:webHidden/>
                  </w:rPr>
                  <w:t>24</w:t>
                </w:r>
                <w:r w:rsidR="008B6071">
                  <w:rPr>
                    <w:noProof/>
                    <w:webHidden/>
                  </w:rPr>
                  <w:fldChar w:fldCharType="end"/>
                </w:r>
              </w:hyperlink>
            </w:p>
            <w:p w:rsidR="00342203" w:rsidRPr="008B6071" w:rsidRDefault="008B6071">
              <w:pPr>
                <w:rPr>
                  <w:rFonts w:cs="Times New Roman"/>
                  <w:b/>
                  <w:bCs/>
                </w:rPr>
              </w:pPr>
              <w:r w:rsidRPr="000361B0">
                <w:rPr>
                  <w:rFonts w:cs="Times New Roman"/>
                  <w:b/>
                  <w:bCs/>
                </w:rPr>
                <w:fldChar w:fldCharType="end"/>
              </w:r>
            </w:p>
          </w:sdtContent>
        </w:sdt>
      </w:sdtContent>
    </w:sdt>
    <w:p w:rsidR="00CA2C10" w:rsidRDefault="00CA2C10" w:rsidP="007F5CAA"/>
    <w:p w:rsidR="00D82DF9" w:rsidRDefault="00D82DF9" w:rsidP="007F5CAA"/>
    <w:p w:rsidR="00D82DF9" w:rsidRDefault="00D82DF9" w:rsidP="007F5CAA">
      <w:pPr>
        <w:sectPr w:rsidR="00D82DF9" w:rsidSect="00CA2C10">
          <w:headerReference w:type="default" r:id="rId9"/>
          <w:headerReference w:type="first" r:id="rId10"/>
          <w:pgSz w:w="11906" w:h="16838"/>
          <w:pgMar w:top="1417" w:right="1417" w:bottom="1134" w:left="1417" w:header="708" w:footer="708" w:gutter="0"/>
          <w:pgNumType w:fmt="lowerRoman" w:start="1"/>
          <w:cols w:space="708"/>
          <w:titlePg/>
          <w:docGrid w:linePitch="360"/>
        </w:sectPr>
      </w:pPr>
    </w:p>
    <w:p w:rsidR="00BC7BEF" w:rsidRDefault="00BC7BEF" w:rsidP="00BC7BEF">
      <w:pPr>
        <w:pStyle w:val="berschrift1"/>
        <w:numPr>
          <w:ilvl w:val="0"/>
          <w:numId w:val="0"/>
        </w:numPr>
      </w:pPr>
      <w:bookmarkStart w:id="3" w:name="_Toc318367887"/>
      <w:r>
        <w:lastRenderedPageBreak/>
        <w:t>Tabellenverzeichnis</w:t>
      </w:r>
      <w:bookmarkEnd w:id="3"/>
    </w:p>
    <w:p w:rsidR="00BC7BEF" w:rsidRDefault="00BC7BEF" w:rsidP="007F5CAA"/>
    <w:p w:rsidR="00BC7BEF" w:rsidRDefault="00BC7BEF" w:rsidP="007F5CAA"/>
    <w:p w:rsidR="00BC7BEF" w:rsidRDefault="00BC7BEF" w:rsidP="007F5CAA">
      <w:pPr>
        <w:sectPr w:rsidR="00BC7BEF" w:rsidSect="00CA2C10">
          <w:headerReference w:type="default" r:id="rId11"/>
          <w:pgSz w:w="11906" w:h="16838"/>
          <w:pgMar w:top="1417" w:right="1417" w:bottom="1134" w:left="1417" w:header="708" w:footer="708" w:gutter="0"/>
          <w:pgNumType w:fmt="upperRoman" w:start="1"/>
          <w:cols w:space="708"/>
          <w:docGrid w:linePitch="360"/>
        </w:sectPr>
      </w:pPr>
    </w:p>
    <w:p w:rsidR="00BC7BEF" w:rsidRDefault="00BC7BEF" w:rsidP="00235C6E">
      <w:pPr>
        <w:pStyle w:val="berschrift1"/>
        <w:numPr>
          <w:ilvl w:val="0"/>
          <w:numId w:val="0"/>
        </w:numPr>
      </w:pPr>
      <w:bookmarkStart w:id="4" w:name="_Ref318365954"/>
      <w:bookmarkStart w:id="5" w:name="_Toc318367888"/>
      <w:r>
        <w:lastRenderedPageBreak/>
        <w:t>Abbildungsverzeichn</w:t>
      </w:r>
      <w:r w:rsidR="00235C6E">
        <w:t>i</w:t>
      </w:r>
      <w:r>
        <w:t>s</w:t>
      </w:r>
      <w:bookmarkEnd w:id="4"/>
      <w:bookmarkEnd w:id="5"/>
    </w:p>
    <w:p w:rsidR="00BC7BEF" w:rsidRDefault="00BC7BEF" w:rsidP="007F5CAA"/>
    <w:p w:rsidR="00BC7BEF" w:rsidRDefault="00BC7BEF" w:rsidP="007F5CAA">
      <w:pPr>
        <w:sectPr w:rsidR="00BC7BEF" w:rsidSect="00235C6E">
          <w:headerReference w:type="default" r:id="rId12"/>
          <w:pgSz w:w="11906" w:h="16838"/>
          <w:pgMar w:top="1417" w:right="1417" w:bottom="1134" w:left="1417" w:header="708" w:footer="708" w:gutter="0"/>
          <w:pgNumType w:fmt="upperRoman"/>
          <w:cols w:space="708"/>
          <w:docGrid w:linePitch="360"/>
        </w:sectPr>
      </w:pPr>
    </w:p>
    <w:p w:rsidR="00235C6E" w:rsidRDefault="00235C6E" w:rsidP="00235C6E">
      <w:pPr>
        <w:pStyle w:val="berschrift1"/>
        <w:numPr>
          <w:ilvl w:val="0"/>
          <w:numId w:val="0"/>
        </w:numPr>
      </w:pPr>
      <w:bookmarkStart w:id="6" w:name="_Toc318367889"/>
      <w:r>
        <w:lastRenderedPageBreak/>
        <w:t>Abkürzungsverzeichnis</w:t>
      </w:r>
      <w:bookmarkEnd w:id="6"/>
    </w:p>
    <w:p w:rsidR="00235C6E" w:rsidRDefault="00235C6E" w:rsidP="007F5CAA"/>
    <w:p w:rsidR="008B6071" w:rsidRDefault="008B6071" w:rsidP="007F5CAA">
      <w:r>
        <w:t>HTML</w:t>
      </w:r>
    </w:p>
    <w:p w:rsidR="008B6071" w:rsidRDefault="008B6071" w:rsidP="007F5CAA">
      <w:r>
        <w:t>PHP</w:t>
      </w:r>
    </w:p>
    <w:p w:rsidR="006F6B26" w:rsidRDefault="006F6B26" w:rsidP="007F5CAA">
      <w:r>
        <w:t>CSS</w:t>
      </w:r>
    </w:p>
    <w:p w:rsidR="008B6071" w:rsidRDefault="008B6071" w:rsidP="007F5CAA">
      <w:r>
        <w:t>W3C</w:t>
      </w:r>
    </w:p>
    <w:p w:rsidR="00954714" w:rsidRDefault="00954714" w:rsidP="007F5CAA">
      <w:r>
        <w:t>DB</w:t>
      </w:r>
    </w:p>
    <w:p w:rsidR="00954714" w:rsidRDefault="00954714" w:rsidP="007F5CAA">
      <w:pPr>
        <w:sectPr w:rsidR="00954714" w:rsidSect="00235C6E">
          <w:headerReference w:type="default" r:id="rId13"/>
          <w:pgSz w:w="11906" w:h="16838"/>
          <w:pgMar w:top="1417" w:right="1417" w:bottom="1134" w:left="1417" w:header="708" w:footer="708" w:gutter="0"/>
          <w:pgNumType w:fmt="upperRoman"/>
          <w:cols w:space="708"/>
          <w:docGrid w:linePitch="360"/>
        </w:sectPr>
      </w:pPr>
      <w:r>
        <w:t>DBMS</w:t>
      </w:r>
    </w:p>
    <w:p w:rsidR="00235C6E" w:rsidRDefault="00235C6E" w:rsidP="00235C6E">
      <w:pPr>
        <w:pStyle w:val="berschrift1"/>
      </w:pPr>
      <w:bookmarkStart w:id="7" w:name="_Toc318367890"/>
      <w:r>
        <w:lastRenderedPageBreak/>
        <w:t>Einleitung</w:t>
      </w:r>
      <w:bookmarkEnd w:id="7"/>
    </w:p>
    <w:p w:rsidR="00235C6E" w:rsidRDefault="008B6071" w:rsidP="008B6071">
      <w:pPr>
        <w:pStyle w:val="berschrift2"/>
      </w:pPr>
      <w:r>
        <w:t>LIMS</w:t>
      </w:r>
    </w:p>
    <w:p w:rsidR="008B6071" w:rsidRDefault="008B6071" w:rsidP="008B6071">
      <w:pPr>
        <w:pStyle w:val="berschrift2"/>
      </w:pPr>
      <w:r>
        <w:t>Webservices</w:t>
      </w:r>
    </w:p>
    <w:p w:rsidR="009976FC" w:rsidRDefault="009976FC" w:rsidP="00AA7005">
      <w:pPr>
        <w:spacing w:after="120"/>
      </w:pPr>
      <w:r w:rsidRPr="00AA7005">
        <w:t xml:space="preserve">Laut W3C ist ein Webservice eine Softwareanwendung zur </w:t>
      </w:r>
      <w:proofErr w:type="spellStart"/>
      <w:r w:rsidRPr="00AA7005">
        <w:t>Machine</w:t>
      </w:r>
      <w:proofErr w:type="spellEnd"/>
      <w:r w:rsidRPr="00AA7005">
        <w:t>-zu-</w:t>
      </w:r>
      <w:proofErr w:type="spellStart"/>
      <w:r w:rsidRPr="00AA7005">
        <w:t>Machine</w:t>
      </w:r>
      <w:proofErr w:type="spellEnd"/>
      <w:r w:rsidR="00AA7005">
        <w:t>-</w:t>
      </w:r>
      <w:r w:rsidRPr="00AA7005">
        <w:t xml:space="preserve">Interaktion, die innerhalb eines Netzwerkes bereitgestellt wird. Die Beschreibung des Interfaces erfolgt in einem </w:t>
      </w:r>
      <w:proofErr w:type="spellStart"/>
      <w:r w:rsidRPr="00AA7005">
        <w:t>machinenlesbaren</w:t>
      </w:r>
      <w:proofErr w:type="spellEnd"/>
      <w:r w:rsidRPr="00AA7005">
        <w:t xml:space="preserve"> Format (Standard: WSDL). Die Kommunikation erfolgt typischerweise über HTML oder ähnliche Web-Standards. (Quelle: </w:t>
      </w:r>
      <w:hyperlink r:id="rId14" w:anchor="whatis" w:history="1">
        <w:r w:rsidRPr="00AA7005">
          <w:t>https://www.w3.org/TR/ws-arch/#whatis</w:t>
        </w:r>
      </w:hyperlink>
      <w:r>
        <w:t>)</w:t>
      </w:r>
    </w:p>
    <w:p w:rsidR="009976FC" w:rsidRDefault="009976FC" w:rsidP="009976FC">
      <w:r>
        <w:t xml:space="preserve">Ein Webservice ist typischerweise nach dem Server-Client-Prinzip aufgebaut, mit einem Server und einer Client-Anwendung. Typische Anwendungen für Webservices sind Synchronisationsdienste, </w:t>
      </w:r>
      <w:proofErr w:type="spellStart"/>
      <w:r>
        <w:t>Feedreader</w:t>
      </w:r>
      <w:proofErr w:type="spellEnd"/>
      <w:r>
        <w:t xml:space="preserve"> oder Datenbanksysteme.</w:t>
      </w:r>
    </w:p>
    <w:p w:rsidR="009976FC" w:rsidRPr="009976FC" w:rsidRDefault="009976FC" w:rsidP="009976FC">
      <w:r>
        <w:t>Webanwendungen sind eine Unterkategorie der Webservices, die ein Interface für die Kommunikation mit Benutzern bereitstellen.</w:t>
      </w:r>
      <w:r w:rsidR="00570DB0">
        <w:t xml:space="preserve"> Webanwendungen werden anders als normale Software nicht auf dem Rechner des Benutzers installiert, sondern laufen auf dem Server und werden </w:t>
      </w:r>
      <w:r>
        <w:t xml:space="preserve">typischerweise </w:t>
      </w:r>
      <w:r w:rsidR="00A37704">
        <w:t xml:space="preserve">vom Benutzer </w:t>
      </w:r>
      <w:r>
        <w:t>mit</w:t>
      </w:r>
      <w:r w:rsidR="00A37704">
        <w:t xml:space="preserve"> einem </w:t>
      </w:r>
      <w:r>
        <w:t xml:space="preserve">Browser aufgerufen. Nutzereingaben werden auf dem Server verarbeitet und das Ergebnis </w:t>
      </w:r>
      <w:r w:rsidR="00A37704">
        <w:t>an den Benutzer übergeben</w:t>
      </w:r>
      <w:r>
        <w:t xml:space="preserve">. Typische Anwendungen sind zum Beispiel Verbindungsauskünfte oder </w:t>
      </w:r>
      <w:proofErr w:type="spellStart"/>
      <w:r>
        <w:t>Flashgames</w:t>
      </w:r>
      <w:proofErr w:type="spellEnd"/>
      <w:r>
        <w:t>. Es ist möglich, Teile der Logik und damit der Rechenlast der Webanwendungen auf den Client</w:t>
      </w:r>
      <w:r w:rsidR="00A37704">
        <w:t xml:space="preserve">, also den Rechner des Benutzers, </w:t>
      </w:r>
      <w:r>
        <w:t>zu übertragen. Dieses Prinzip wird als „</w:t>
      </w:r>
      <w:proofErr w:type="spellStart"/>
      <w:r>
        <w:t>Fat</w:t>
      </w:r>
      <w:proofErr w:type="spellEnd"/>
      <w:r>
        <w:t xml:space="preserve"> Client“-Prinzip bezeichnet, im Gegensatz zum „</w:t>
      </w:r>
      <w:proofErr w:type="spellStart"/>
      <w:r>
        <w:t>Thin</w:t>
      </w:r>
      <w:proofErr w:type="spellEnd"/>
      <w:r>
        <w:t xml:space="preserve"> Client“-Prinzip, bei dem der Client nur die Darstellung der Ergebnisse übernimmt. Für einige Webanwendungen werden bestimmte Laufzeitumgebungen für den Browser benötigt, wie JavaScript oder Flash.</w:t>
      </w:r>
    </w:p>
    <w:p w:rsidR="008B6071" w:rsidRDefault="008B6071" w:rsidP="008B6071">
      <w:pPr>
        <w:pStyle w:val="berschrift3"/>
      </w:pPr>
      <w:r>
        <w:t>Datenbanken/MySQL</w:t>
      </w:r>
    </w:p>
    <w:p w:rsidR="00F35ED3" w:rsidRDefault="001E4BF2" w:rsidP="009976FC">
      <w:r>
        <w:t>Datenbanken sind eine Form der organisierten</w:t>
      </w:r>
      <w:r w:rsidR="005D2B1F">
        <w:t xml:space="preserve"> elektronischen</w:t>
      </w:r>
      <w:r>
        <w:t xml:space="preserve"> Datenspeicherung mit dem Ziel, die Speicherung, Formatierung, Verwaltung und Manipulation der Daten konsistent, platzsparend und performant zu realisieren.</w:t>
      </w:r>
      <w:r w:rsidR="001D4ABC">
        <w:t xml:space="preserve"> Die Daten können abhängig von der Form der Datenbank Texte, Zahlen, lo</w:t>
      </w:r>
      <w:r w:rsidR="00F35ED3">
        <w:t>gische Werte oder Dateien sein.</w:t>
      </w:r>
    </w:p>
    <w:p w:rsidR="009976FC" w:rsidRDefault="001D4ABC" w:rsidP="009976FC">
      <w:r>
        <w:lastRenderedPageBreak/>
        <w:t>Datenbanken</w:t>
      </w:r>
      <w:r w:rsidR="00F35ED3">
        <w:t xml:space="preserve"> bestehen aus der Menge zu verwaltender Daten, der eigentlich</w:t>
      </w:r>
      <w:r w:rsidR="005D2B1F">
        <w:t>en</w:t>
      </w:r>
      <w:r w:rsidR="00F35ED3">
        <w:t xml:space="preserve"> Datenbank, und dem Datenbankmanagementsystem (DBMS), das die Strukturierung und Verarbeitung der Daten realisiert. Um Zugriffe auf die Datenbank zu ermöglichen, bietet da</w:t>
      </w:r>
      <w:r w:rsidR="005D2B1F">
        <w:t>s DBMS eine Datenbanksprache an.</w:t>
      </w:r>
    </w:p>
    <w:p w:rsidR="005D2B1F" w:rsidRDefault="00C167F6" w:rsidP="009976FC">
      <w:r>
        <w:t>Anhand der vom DBMS vorgegebenen Strukturierung der Daten</w:t>
      </w:r>
      <w:r w:rsidR="004D7AC8">
        <w:t xml:space="preserve"> wird in verschiedene Datenbankmodelle eingeteilt, die die Beziehungen der gespeicherten Objekte zueinander angibt. Die wichtigsten Modelle sind:</w:t>
      </w:r>
    </w:p>
    <w:p w:rsidR="004D7AC8" w:rsidRDefault="004D7AC8" w:rsidP="004D7AC8">
      <w:pPr>
        <w:pStyle w:val="Listenabsatz"/>
        <w:numPr>
          <w:ilvl w:val="0"/>
          <w:numId w:val="15"/>
        </w:numPr>
      </w:pPr>
      <w:r>
        <w:t>Hierarchisch</w:t>
      </w:r>
    </w:p>
    <w:p w:rsidR="004D7AC8" w:rsidRDefault="004D7AC8" w:rsidP="004D7AC8">
      <w:pPr>
        <w:pStyle w:val="Listenabsatz"/>
        <w:numPr>
          <w:ilvl w:val="0"/>
          <w:numId w:val="15"/>
        </w:numPr>
      </w:pPr>
      <w:r>
        <w:t>Netzwerkartig</w:t>
      </w:r>
    </w:p>
    <w:p w:rsidR="004D7AC8" w:rsidRDefault="004D7AC8" w:rsidP="004D7AC8">
      <w:pPr>
        <w:pStyle w:val="Listenabsatz"/>
        <w:numPr>
          <w:ilvl w:val="0"/>
          <w:numId w:val="15"/>
        </w:numPr>
      </w:pPr>
      <w:r>
        <w:t>Dokumentorientiert</w:t>
      </w:r>
    </w:p>
    <w:p w:rsidR="004D7AC8" w:rsidRDefault="004D7AC8" w:rsidP="004D7AC8">
      <w:pPr>
        <w:pStyle w:val="Listenabsatz"/>
        <w:numPr>
          <w:ilvl w:val="0"/>
          <w:numId w:val="15"/>
        </w:numPr>
      </w:pPr>
      <w:r>
        <w:t>Objektorientiert</w:t>
      </w:r>
    </w:p>
    <w:p w:rsidR="004D7AC8" w:rsidRDefault="004D7AC8" w:rsidP="004D7AC8">
      <w:pPr>
        <w:pStyle w:val="Listenabsatz"/>
        <w:numPr>
          <w:ilvl w:val="0"/>
          <w:numId w:val="15"/>
        </w:numPr>
      </w:pPr>
      <w:r>
        <w:t>Relational</w:t>
      </w:r>
    </w:p>
    <w:p w:rsidR="009B152D" w:rsidRDefault="00023802" w:rsidP="001F2DE3">
      <w:r>
        <w:t xml:space="preserve">Relationale Datenbanken bestehen aus mehreren Tabellen, in denen die Daten zeilenweise gespeichert werden. </w:t>
      </w:r>
      <w:r w:rsidR="009B152D">
        <w:t>Die Datensätze verschiedener Tabellen können beliebig miteinander verknüpft werden. Die Verknüpfungen werden ebenfalls in Tabellen gespeichert.</w:t>
      </w:r>
      <w:r w:rsidR="00D264D5">
        <w:t xml:space="preserve"> Der Aufbau einer Tabelle ist in </w:t>
      </w:r>
      <w:r w:rsidR="00D264D5">
        <w:fldChar w:fldCharType="begin"/>
      </w:r>
      <w:r w:rsidR="00D264D5">
        <w:instrText xml:space="preserve"> REF _Ref457295137 \h </w:instrText>
      </w:r>
      <w:r w:rsidR="00D264D5">
        <w:fldChar w:fldCharType="separate"/>
      </w:r>
      <w:r w:rsidR="00D264D5">
        <w:t xml:space="preserve">Abbildung </w:t>
      </w:r>
      <w:r w:rsidR="00D264D5">
        <w:rPr>
          <w:noProof/>
        </w:rPr>
        <w:t>1</w:t>
      </w:r>
      <w:r w:rsidR="00D264D5">
        <w:fldChar w:fldCharType="end"/>
      </w:r>
      <w:r w:rsidR="00D264D5">
        <w:t xml:space="preserve"> anhand einer fiktiven Tabelle dargestellt.</w:t>
      </w:r>
    </w:p>
    <w:p w:rsidR="00EA0C78" w:rsidRDefault="00C45F9C" w:rsidP="00EA0C78">
      <w:pPr>
        <w:keepNext/>
      </w:pPr>
      <w:r>
        <w:rPr>
          <w:noProof/>
          <w:lang w:eastAsia="de-DE"/>
        </w:rPr>
        <w:drawing>
          <wp:inline distT="0" distB="0" distL="0" distR="0">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Default="00EA0C78" w:rsidP="00EA0C78">
      <w:pPr>
        <w:pStyle w:val="Beschriftung"/>
      </w:pPr>
      <w:bookmarkStart w:id="8" w:name="_Ref457295137"/>
      <w:r>
        <w:t xml:space="preserve">Abbildung </w:t>
      </w:r>
      <w:r w:rsidR="00DC31E3">
        <w:fldChar w:fldCharType="begin"/>
      </w:r>
      <w:r w:rsidR="00DC31E3">
        <w:instrText xml:space="preserve"> SEQ Abbildung \* ARABIC </w:instrText>
      </w:r>
      <w:r w:rsidR="00DC31E3">
        <w:fldChar w:fldCharType="separate"/>
      </w:r>
      <w:r w:rsidR="00F92B52">
        <w:rPr>
          <w:noProof/>
        </w:rPr>
        <w:t>1</w:t>
      </w:r>
      <w:r w:rsidR="00DC31E3">
        <w:rPr>
          <w:noProof/>
        </w:rPr>
        <w:fldChar w:fldCharType="end"/>
      </w:r>
      <w:bookmarkEnd w:id="8"/>
      <w:r>
        <w:t>: Beispielhafter Aufbau einer Tabelle</w:t>
      </w:r>
    </w:p>
    <w:p w:rsidR="001F2DE3" w:rsidRDefault="00023802" w:rsidP="001F2DE3">
      <w:r>
        <w:t xml:space="preserve"> </w:t>
      </w:r>
      <w:r w:rsidR="006D622C">
        <w:t>Jede Tabelle besteht aus mehreren Attributen, die in Spalten dargestellt sind. Jede Zeile ist ein Datensatz oder „Tupel“, in dem ein Wert für jedes Attribut der Tabelle festgelegt ist. Das Tabellenschema gibt an, wie viele Attribute eine Tabelle hat sowie deren Namen und eventuelle Einschränkungen für die Werte, wie vorgeschriebene Datentypen, Einmaligkeit der Werte oder das Verbot von fehlenden Werten.</w:t>
      </w:r>
    </w:p>
    <w:p w:rsidR="00CE178E" w:rsidRDefault="00E754FB" w:rsidP="001F2DE3">
      <w:r>
        <w:lastRenderedPageBreak/>
        <w:t>Jeder Datensatz muss über einen oder mehrere Schlüssel („</w:t>
      </w:r>
      <w:proofErr w:type="spellStart"/>
      <w:r>
        <w:t>keys</w:t>
      </w:r>
      <w:proofErr w:type="spellEnd"/>
      <w:r>
        <w:t xml:space="preserve">“) eindeutig identifizierbar sein. In den meisten Fällen wird aus Gründen der Einfachheit und Skalierbarkeit ein fortlaufender </w:t>
      </w:r>
      <w:r w:rsidR="00822051">
        <w:t>Integer-Wert als ID genutzt, die dem Datensatz bei der Speicherung zugewiesen wird.</w:t>
      </w:r>
      <w:r w:rsidR="00092E70">
        <w:t xml:space="preserve"> Der Schlüssel bezieht sich nur auf den Datensatz, nicht auf die Position des Datensatzes in der Tabelle.</w:t>
      </w:r>
    </w:p>
    <w:p w:rsidR="00D264D5" w:rsidRDefault="00D264D5" w:rsidP="001F2DE3">
      <w:r>
        <w:t xml:space="preserve">Sollen in einer relationalen Datenbank komplexere Daten verwaltet werden, können Tabellen untereinander verknüpft werden. </w:t>
      </w:r>
      <w:r w:rsidR="00C45F9C">
        <w:t>Die Verknüpfung der Tabelle</w:t>
      </w:r>
      <w:r w:rsidR="00E03B55">
        <w:t xml:space="preserve"> „Autos“ mit der Tabelle „Einwohner“ ist in </w:t>
      </w:r>
      <w:r w:rsidR="00E03B55">
        <w:fldChar w:fldCharType="begin"/>
      </w:r>
      <w:r w:rsidR="00E03B55">
        <w:instrText xml:space="preserve"> REF _Ref457297055 \h </w:instrText>
      </w:r>
      <w:r w:rsidR="00E03B55">
        <w:fldChar w:fldCharType="separate"/>
      </w:r>
      <w:r w:rsidR="00E03B55">
        <w:t xml:space="preserve">Abbildung </w:t>
      </w:r>
      <w:r w:rsidR="00E03B55">
        <w:rPr>
          <w:noProof/>
        </w:rPr>
        <w:t>2</w:t>
      </w:r>
      <w:r w:rsidR="00E03B55">
        <w:fldChar w:fldCharType="end"/>
      </w:r>
      <w:r w:rsidR="00E03B55">
        <w:t xml:space="preserve"> dargestellt.</w:t>
      </w:r>
    </w:p>
    <w:p w:rsidR="00E03B55" w:rsidRDefault="00DC1FCC" w:rsidP="00E03B55">
      <w:pPr>
        <w:keepNext/>
      </w:pPr>
      <w:r>
        <w:rPr>
          <w:noProof/>
          <w:lang w:eastAsia="de-DE"/>
        </w:rPr>
        <w:drawing>
          <wp:inline distT="0" distB="0" distL="0" distR="0">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Default="00E03B55" w:rsidP="00E03B55">
      <w:pPr>
        <w:pStyle w:val="Beschriftung"/>
      </w:pPr>
      <w:bookmarkStart w:id="9" w:name="_Ref457297055"/>
      <w:r>
        <w:t xml:space="preserve">Abbildung </w:t>
      </w:r>
      <w:r w:rsidR="00DC31E3">
        <w:fldChar w:fldCharType="begin"/>
      </w:r>
      <w:r w:rsidR="00DC31E3">
        <w:instrText xml:space="preserve"> SEQ Abbildung \* ARABIC </w:instrText>
      </w:r>
      <w:r w:rsidR="00DC31E3">
        <w:fldChar w:fldCharType="separate"/>
      </w:r>
      <w:r w:rsidR="00F92B52">
        <w:rPr>
          <w:noProof/>
        </w:rPr>
        <w:t>2</w:t>
      </w:r>
      <w:r w:rsidR="00DC31E3">
        <w:rPr>
          <w:noProof/>
        </w:rPr>
        <w:fldChar w:fldCharType="end"/>
      </w:r>
      <w:bookmarkEnd w:id="9"/>
      <w:r>
        <w:t xml:space="preserve">: Verknüpfung von zwei Tabellen über einen </w:t>
      </w:r>
      <w:proofErr w:type="spellStart"/>
      <w:r>
        <w:t>foreign</w:t>
      </w:r>
      <w:proofErr w:type="spellEnd"/>
      <w:r>
        <w:t xml:space="preserve"> </w:t>
      </w:r>
      <w:proofErr w:type="spellStart"/>
      <w:r>
        <w:t>key</w:t>
      </w:r>
      <w:proofErr w:type="spellEnd"/>
    </w:p>
    <w:p w:rsidR="00A61A3F" w:rsidRDefault="00DC1FCC" w:rsidP="00DC1FCC">
      <w:r>
        <w:t>Um den Inhaber eines Autos in der Tabelle zu identifizieren, ist der Schlüssel des Datensatzes aus der Tabelle „Einwohner“ angegeben.</w:t>
      </w:r>
      <w:r w:rsidR="00827CA8">
        <w:t xml:space="preserve"> </w:t>
      </w:r>
      <w:r w:rsidR="00177923">
        <w:t>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Wenn sich</w:t>
      </w:r>
      <w:r w:rsidR="007D2F4C">
        <w:t xml:space="preserve"> zum Beispiel</w:t>
      </w:r>
      <w:r w:rsidR="00177923">
        <w:t xml:space="preserve"> die Adresse des Einwohners ändert, muss nur </w:t>
      </w:r>
      <w:r w:rsidR="007D2F4C">
        <w:t>der entsprechende</w:t>
      </w:r>
      <w:r w:rsidR="00177923">
        <w:t xml:space="preserve"> Datensatz aktualisiert werden</w:t>
      </w:r>
      <w:r w:rsidR="007D2F4C">
        <w:t>.</w:t>
      </w:r>
      <w:r w:rsidR="001149A1">
        <w:t xml:space="preserve"> Die Aufspaltung von Tabellen zur Vermeidung von Redundanzen wird Normalisierung genannt. </w:t>
      </w:r>
      <w:r w:rsidR="00066E4E">
        <w:t>Eine vollständig normalisierte Datenbank enthält keine vermeidbaren Redundanzen mehr.</w:t>
      </w:r>
    </w:p>
    <w:p w:rsidR="00BD38FE" w:rsidRDefault="00374587" w:rsidP="00DC1FCC">
      <w:r>
        <w:t xml:space="preserve">Die meisten relationalen Datenbanksysteme unterstützen als Datenbanksprache SQL (Structured Query Language), eine in den 70er Jahren entwickelte und international </w:t>
      </w:r>
      <w:r w:rsidR="002964B9">
        <w:t xml:space="preserve">standardisierte Sprache zur Definition der Datenstruktur und </w:t>
      </w:r>
      <w:r w:rsidR="002964B9">
        <w:lastRenderedPageBreak/>
        <w:t>Manipulation der Datenbestände relationaler Datenbanken. Vorteile von SQL sind die einfache Syntax und die an die englische Sprache angelehnte Semantik.</w:t>
      </w:r>
      <w:r w:rsidR="00A65255">
        <w:t xml:space="preserve"> Die Implementierung der Sprache ist Sache de</w:t>
      </w:r>
      <w:r w:rsidR="00AD2A98">
        <w:t>s</w:t>
      </w:r>
      <w:r w:rsidR="00A65255">
        <w:t xml:space="preserve"> DBMS, Modifizierungen zur Anpassung des Funktionsumfanges und der Performance </w:t>
      </w:r>
      <w:r w:rsidR="003852FF">
        <w:t>sind gängige Praxis.</w:t>
      </w:r>
      <w:r w:rsidR="00AD2A98">
        <w:t xml:space="preserve"> D</w:t>
      </w:r>
      <w:r w:rsidR="00910F87">
        <w:t>ie systemspezifischen Implementierungen von SQL werden als Dialekte bezeichnet.</w:t>
      </w:r>
    </w:p>
    <w:p w:rsidR="005F3FE3" w:rsidRDefault="005F3FE3" w:rsidP="00DC1FCC">
      <w:r>
        <w:t xml:space="preserve">Ein sehr verbreitetes DBMS ist MySQL von Oracle. </w:t>
      </w:r>
      <w:r w:rsidR="002F426E">
        <w:t xml:space="preserve">MySQL </w:t>
      </w:r>
      <w:r w:rsidR="00816A00">
        <w:t xml:space="preserve">ist sowohl als Open-Source-Software als auch als kommerzielle </w:t>
      </w:r>
      <w:proofErr w:type="spellStart"/>
      <w:r w:rsidR="00816A00">
        <w:t>Enterpriseversion</w:t>
      </w:r>
      <w:proofErr w:type="spellEnd"/>
      <w:r w:rsidR="00816A00">
        <w:t xml:space="preserve"> erhältlich</w:t>
      </w:r>
      <w:r w:rsidR="00573FEC">
        <w:t xml:space="preserve"> und ist au</w:t>
      </w:r>
      <w:r w:rsidR="00816A00">
        <w:t xml:space="preserve">f allen verbreiteten Betriebssystemen lauffähig. </w:t>
      </w:r>
      <w:r w:rsidR="00A120C4">
        <w:t xml:space="preserve">Als Werkzeug zur Administration von MySQL-Datenbanken wird in den meisten Fällen die Webanwendung </w:t>
      </w:r>
      <w:proofErr w:type="spellStart"/>
      <w:r w:rsidR="00A120C4">
        <w:t>phpMyAdmin</w:t>
      </w:r>
      <w:proofErr w:type="spellEnd"/>
      <w:r w:rsidR="00A120C4">
        <w:t xml:space="preserve"> verwendet, die neben einem SQL-Terminal auch eine graphische Oberfläche zur Anzeige und Manipulation der Daten bietet.</w:t>
      </w:r>
      <w:r w:rsidR="00597490">
        <w:t xml:space="preserve"> In </w:t>
      </w:r>
      <w:r w:rsidR="00597490">
        <w:fldChar w:fldCharType="begin"/>
      </w:r>
      <w:r w:rsidR="00597490">
        <w:instrText xml:space="preserve"> REF _Ref457382961 \h </w:instrText>
      </w:r>
      <w:r w:rsidR="00597490">
        <w:fldChar w:fldCharType="separate"/>
      </w:r>
      <w:r w:rsidR="00597490">
        <w:t xml:space="preserve">Abbildung </w:t>
      </w:r>
      <w:r w:rsidR="00597490">
        <w:rPr>
          <w:noProof/>
        </w:rPr>
        <w:t>3</w:t>
      </w:r>
      <w:r w:rsidR="00597490">
        <w:fldChar w:fldCharType="end"/>
      </w:r>
      <w:r w:rsidR="00597490">
        <w:t xml:space="preserve"> ist </w:t>
      </w:r>
      <w:r w:rsidR="003E7743">
        <w:t xml:space="preserve">ein Teil des Nutzerinterfaces von </w:t>
      </w:r>
      <w:proofErr w:type="spellStart"/>
      <w:r w:rsidR="003E7743">
        <w:t>phpMyAdmin</w:t>
      </w:r>
      <w:proofErr w:type="spellEnd"/>
      <w:r w:rsidR="003E7743">
        <w:t xml:space="preserve"> abgebildet, mit dem SQL-Terminal im oberen Bereich und der Anzeige von Datensätzen im unteren Bereich.</w:t>
      </w:r>
    </w:p>
    <w:p w:rsidR="00597490" w:rsidRDefault="000169B5" w:rsidP="00597490">
      <w:pPr>
        <w:keepNext/>
      </w:pPr>
      <w:r>
        <w:rPr>
          <w:noProof/>
          <w:lang w:eastAsia="de-DE"/>
        </w:rPr>
        <w:drawing>
          <wp:inline distT="0" distB="0" distL="0" distR="0" wp14:anchorId="68B4539A" wp14:editId="68F82E8F">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0" cy="3581400"/>
                    </a:xfrm>
                    <a:prstGeom prst="rect">
                      <a:avLst/>
                    </a:prstGeom>
                  </pic:spPr>
                </pic:pic>
              </a:graphicData>
            </a:graphic>
          </wp:inline>
        </w:drawing>
      </w:r>
    </w:p>
    <w:p w:rsidR="009841B3" w:rsidRDefault="00597490" w:rsidP="00597490">
      <w:pPr>
        <w:pStyle w:val="Beschriftung"/>
      </w:pPr>
      <w:bookmarkStart w:id="10" w:name="_Ref457382961"/>
      <w:r>
        <w:t xml:space="preserve">Abbildung </w:t>
      </w:r>
      <w:r w:rsidR="00DC31E3">
        <w:fldChar w:fldCharType="begin"/>
      </w:r>
      <w:r w:rsidR="00DC31E3">
        <w:instrText xml:space="preserve"> SEQ Abbildung \* ARABIC </w:instrText>
      </w:r>
      <w:r w:rsidR="00DC31E3">
        <w:fldChar w:fldCharType="separate"/>
      </w:r>
      <w:r w:rsidR="00F92B52">
        <w:rPr>
          <w:noProof/>
        </w:rPr>
        <w:t>3</w:t>
      </w:r>
      <w:r w:rsidR="00DC31E3">
        <w:rPr>
          <w:noProof/>
        </w:rPr>
        <w:fldChar w:fldCharType="end"/>
      </w:r>
      <w:bookmarkEnd w:id="10"/>
      <w:r>
        <w:t xml:space="preserve">: Ausschnitt aus der Oberfläche von </w:t>
      </w:r>
      <w:proofErr w:type="spellStart"/>
      <w:r>
        <w:t>phpMyAdmin</w:t>
      </w:r>
      <w:proofErr w:type="spellEnd"/>
    </w:p>
    <w:p w:rsidR="008B6071" w:rsidRDefault="009976FC" w:rsidP="009976FC">
      <w:pPr>
        <w:pStyle w:val="berschrift3"/>
      </w:pPr>
      <w:r>
        <w:t>PHP/HTML/CSS</w:t>
      </w:r>
    </w:p>
    <w:p w:rsidR="000435A2" w:rsidRDefault="001F3624" w:rsidP="007F5CAA">
      <w:r>
        <w:t xml:space="preserve">PHP, HTML und CSS sind die derzeit führenden </w:t>
      </w:r>
      <w:r w:rsidR="002A0CFE">
        <w:t>Webstandards</w:t>
      </w:r>
      <w:r>
        <w:t xml:space="preserve"> für Webdesign und Webanwendungen. </w:t>
      </w:r>
      <w:r w:rsidR="0009774C">
        <w:t>HTML (Hypertext Markup Language)</w:t>
      </w:r>
      <w:r w:rsidR="002A0CFE">
        <w:t xml:space="preserve"> ist eine Auszeichnungssprache, d</w:t>
      </w:r>
      <w:r w:rsidR="0023310A">
        <w:t xml:space="preserve">ie für die Strukturierung von digitalen Dokumenten und die Ausstattung mit Inhalten wie Hyperlinks oder Bildern verwendet wird. HTML-Dateien </w:t>
      </w:r>
      <w:r w:rsidR="0023310A">
        <w:lastRenderedPageBreak/>
        <w:t xml:space="preserve">werden mit Webbrowsern dargestellt und bilden die Grundlage des World Wide Web. </w:t>
      </w:r>
      <w:r w:rsidR="00FD0EF7">
        <w:t>Eine HTML-Datei enthält neben dem im Webbrowser angezeigten Text</w:t>
      </w:r>
      <w:r w:rsidR="000435A2">
        <w:t xml:space="preserve"> Angaben zur Formatierung und Metadaten wie die im Text verwendeten Spra</w:t>
      </w:r>
      <w:r w:rsidR="00294578">
        <w:t>chen oder den Namen des Autors. HTML unterstützt als Auszeichnungssprache keine Intera</w:t>
      </w:r>
      <w:r w:rsidR="00470F3A">
        <w:t>ktivität. Um Websites interaktiv</w:t>
      </w:r>
      <w:r w:rsidR="00D2334A">
        <w:t xml:space="preserve"> oder dynamisch</w:t>
      </w:r>
      <w:r w:rsidR="00470F3A">
        <w:t xml:space="preserve"> zu gestalten, müssen Programmiersprachen wie PHP oder </w:t>
      </w:r>
      <w:proofErr w:type="spellStart"/>
      <w:r w:rsidR="00470F3A">
        <w:t>Javascript</w:t>
      </w:r>
      <w:proofErr w:type="spellEnd"/>
      <w:r w:rsidR="00470F3A">
        <w:t xml:space="preserve"> verwendet werden.</w:t>
      </w:r>
    </w:p>
    <w:p w:rsidR="00D86581" w:rsidRDefault="00D86581" w:rsidP="007F5CAA">
      <w:r>
        <w:t xml:space="preserve">PHP (Hypertext </w:t>
      </w:r>
      <w:proofErr w:type="spellStart"/>
      <w:r>
        <w:t>Preprocessor</w:t>
      </w:r>
      <w:proofErr w:type="spellEnd"/>
      <w:r>
        <w:t xml:space="preserve">) ist eine Skriptsprache, die zur Gestaltung dynamischer </w:t>
      </w:r>
      <w:proofErr w:type="spellStart"/>
      <w:r w:rsidR="00D2334A">
        <w:t>Websiten</w:t>
      </w:r>
      <w:proofErr w:type="spellEnd"/>
      <w:r w:rsidR="00D2334A">
        <w:t xml:space="preserve"> verwendet wird.</w:t>
      </w:r>
      <w:r w:rsidR="000D7BBC">
        <w:t xml:space="preserve"> Wird vom Client eine Anfrage an den Server gestellt, wird </w:t>
      </w:r>
      <w:r w:rsidR="005B5D6D">
        <w:t xml:space="preserve">serverseitig </w:t>
      </w:r>
      <w:r w:rsidR="000D7BBC">
        <w:t xml:space="preserve">aus dem PHP-Code dynamisch ein HTML-Dokument generiert und an den Client gesendet. </w:t>
      </w:r>
      <w:r w:rsidR="005B5D6D">
        <w:t xml:space="preserve">Die Funktionsweise eines PHP-Skriptes </w:t>
      </w:r>
      <w:r w:rsidR="00AA7005">
        <w:t>ist</w:t>
      </w:r>
      <w:r w:rsidR="005B5D6D">
        <w:t xml:space="preserve"> in </w:t>
      </w:r>
      <w:r w:rsidR="00AA7005">
        <w:fldChar w:fldCharType="begin"/>
      </w:r>
      <w:r w:rsidR="00AA7005">
        <w:instrText xml:space="preserve"> REF _Ref457308904 \h </w:instrText>
      </w:r>
      <w:r w:rsidR="00AA7005">
        <w:fldChar w:fldCharType="separate"/>
      </w:r>
      <w:r w:rsidR="00AA7005">
        <w:t xml:space="preserve">Abbildung </w:t>
      </w:r>
      <w:r w:rsidR="00AA7005">
        <w:rPr>
          <w:noProof/>
        </w:rPr>
        <w:t>3</w:t>
      </w:r>
      <w:r w:rsidR="00AA7005">
        <w:fldChar w:fldCharType="end"/>
      </w:r>
      <w:r w:rsidR="005B5D6D">
        <w:t xml:space="preserve"> dargestellt</w:t>
      </w:r>
      <w:r w:rsidR="00301FF8">
        <w:t>.</w:t>
      </w:r>
    </w:p>
    <w:p w:rsidR="00687B84" w:rsidRDefault="00301FF8" w:rsidP="00687B84">
      <w:pPr>
        <w:keepNext/>
      </w:pPr>
      <w:r>
        <w:rPr>
          <w:noProof/>
          <w:lang w:eastAsia="de-DE"/>
        </w:rPr>
        <w:drawing>
          <wp:inline distT="0" distB="0" distL="0" distR="0" wp14:anchorId="39326D20" wp14:editId="5E912A3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Default="00687B84" w:rsidP="00687B84">
      <w:pPr>
        <w:pStyle w:val="Beschriftung"/>
      </w:pPr>
      <w:bookmarkStart w:id="11" w:name="_Ref457308904"/>
      <w:r>
        <w:t xml:space="preserve">Abbildung </w:t>
      </w:r>
      <w:r w:rsidR="00DC31E3">
        <w:fldChar w:fldCharType="begin"/>
      </w:r>
      <w:r w:rsidR="00DC31E3">
        <w:instrText xml:space="preserve"> SEQ Abbildung</w:instrText>
      </w:r>
      <w:r w:rsidR="00DC31E3">
        <w:instrText xml:space="preserve"> \* ARABIC </w:instrText>
      </w:r>
      <w:r w:rsidR="00DC31E3">
        <w:fldChar w:fldCharType="separate"/>
      </w:r>
      <w:r w:rsidR="00F92B52">
        <w:rPr>
          <w:noProof/>
        </w:rPr>
        <w:t>4</w:t>
      </w:r>
      <w:r w:rsidR="00DC31E3">
        <w:rPr>
          <w:noProof/>
        </w:rPr>
        <w:fldChar w:fldCharType="end"/>
      </w:r>
      <w:bookmarkEnd w:id="11"/>
      <w:r>
        <w:t xml:space="preserve">: Funktionsweise von PHP </w:t>
      </w:r>
    </w:p>
    <w:p w:rsidR="00301FF8" w:rsidRDefault="00687B84" w:rsidP="00687B84">
      <w:pPr>
        <w:pStyle w:val="Beschriftung"/>
      </w:pPr>
      <w:r>
        <w:t>Quelle: (</w:t>
      </w:r>
      <w:r w:rsidRPr="00687B84">
        <w:t>https://www.neuhold.pro/Media/Default/Kurs%20PHP%20Beginner/PHP_funktionsweise.png</w:t>
      </w:r>
      <w:r>
        <w:t>)</w:t>
      </w:r>
    </w:p>
    <w:p w:rsidR="00687B84" w:rsidRDefault="00AA7005" w:rsidP="00687B84">
      <w:r>
        <w:t xml:space="preserve">Der Server reagiert automatisch auf alle in der Anfrage erhaltenen Eingaben und erzeugt eine entsprechende HTML-Datei (seltener auch PDF- oder Bilddateien). Nachteil der </w:t>
      </w:r>
      <w:r w:rsidR="00E40FEF">
        <w:t>serverseitigen Verarbeitung der Eingaben ist die hohe Rechenlast und Rechendauer für den Server, da bei jeder neuen Anfrage der Code neu verarbeitet werden muss.</w:t>
      </w:r>
    </w:p>
    <w:p w:rsidR="00E40FEF" w:rsidRDefault="00E40FEF" w:rsidP="00687B84">
      <w:r w:rsidRPr="00E40FEF">
        <w:t>CSS (Cascading Style Sheet) ist eine</w:t>
      </w:r>
      <w:r>
        <w:t xml:space="preserve"> Stylesheet-Sprache, die für die Formatierung der HTML-Dokumente verwendet wird. </w:t>
      </w:r>
      <w:r w:rsidR="001B3617">
        <w:t xml:space="preserve">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(engl. für Formatvorlage) für die Seitenübergreifende Formatierung oder von internen Styles zur Formatierung von Textabschnitten innerhalb einer Datei verwendet werden. </w:t>
      </w:r>
      <w:r>
        <w:t xml:space="preserve">In den Stylesheets </w:t>
      </w:r>
      <w:r w:rsidR="005B63FA">
        <w:t xml:space="preserve">werden die mit HTML strukturierten Segmente der Datei mit Formatierungs-Attributen </w:t>
      </w:r>
      <w:r w:rsidR="005B63FA">
        <w:lastRenderedPageBreak/>
        <w:t>versehen, die der Browser interpretiert und bei der Anzeige der Datei berücksichtigt.</w:t>
      </w:r>
      <w:r w:rsidR="002A569F">
        <w:t xml:space="preserve"> In den Stylesheets sind Angaben zur Positionierung von Seitenelementen, zur Textformatierung und zur Formatierung des Browserfensters gespeichert. </w:t>
      </w:r>
      <w:r w:rsidR="001B3617">
        <w:t xml:space="preserve">Die Interpretation der Angaben </w:t>
      </w:r>
      <w:r w:rsidR="00AF14FF">
        <w:t>ist teilweise vom Browser abhängig, wodurch Seiten in verschiedenen Browsern unterschiedliche Designs haben können.</w:t>
      </w:r>
    </w:p>
    <w:p w:rsidR="006A2F1C" w:rsidRDefault="006A2F1C" w:rsidP="006A2F1C">
      <w:pPr>
        <w:pStyle w:val="berschrift2"/>
      </w:pPr>
      <w:r>
        <w:t>Alternativen</w:t>
      </w:r>
    </w:p>
    <w:p w:rsidR="0020128F" w:rsidRPr="0020128F" w:rsidRDefault="00D534E1" w:rsidP="00BA7DF1">
      <w:pPr>
        <w:pStyle w:val="berschrift3"/>
      </w:pPr>
      <w:r>
        <w:t>Eigensoftware</w:t>
      </w:r>
    </w:p>
    <w:p w:rsidR="006A2F1C" w:rsidRDefault="006A2F1C" w:rsidP="006A2F1C">
      <w:r>
        <w:t xml:space="preserve">Eine Alternative zu der Webanwendung wäre ein Webservice mit einer entsprechenden </w:t>
      </w:r>
      <w:r w:rsidR="002C1791">
        <w:t>Client-Software. Diese Software könnte auf jeder Sprache mit Bibliotheken für Datenbankanbindung geschrieben werden und würde für Datenbankzugriffe auf den Webservice des Servers zurückgreifen. Ein Vorteil dieses Ansatzes wäre</w:t>
      </w:r>
      <w:r w:rsidR="00AF14FF">
        <w:t xml:space="preserve"> eine deutlich geringere Serverlast, da nur SQL-Anfragen bearbeitet und keine HTML-Dateien generiert werden müss</w:t>
      </w:r>
      <w:r w:rsidR="00C57905">
        <w:t>t</w:t>
      </w:r>
      <w:r w:rsidR="00AF14FF">
        <w:t xml:space="preserve">en. </w:t>
      </w:r>
      <w:r w:rsidR="00C57905">
        <w:t>Auch die Vereinheitlichung des Layouts wäre einfacher, ebenso die Auswertung und Anzeige von Datensätzen. Die Wartezeit</w:t>
      </w:r>
      <w:r w:rsidR="002A0920">
        <w:t>en</w:t>
      </w:r>
      <w:r w:rsidR="00C57905">
        <w:t xml:space="preserve"> beim Laden einer neuen Seite würden entfallen</w:t>
      </w:r>
      <w:r w:rsidR="002A0920">
        <w:t xml:space="preserve"> und die Funktionalitäten könnten kompakter zusammengeführt werden. </w:t>
      </w:r>
      <w:r w:rsidR="00683BB1">
        <w:t xml:space="preserve">Angriffe durch SQL </w:t>
      </w:r>
      <w:proofErr w:type="spellStart"/>
      <w:r w:rsidR="00683BB1">
        <w:t>Injections</w:t>
      </w:r>
      <w:proofErr w:type="spellEnd"/>
      <w:r w:rsidR="00683BB1">
        <w:t>, also das Einbringen von schädlichem Code durch Benutzereingaben, könnten in einer Client-Anwendung leicht verhindert werden. Allerdings müsste die Kommunikation mit der Datenbank zusätzlich gesichert werden, um Zugriffe von U</w:t>
      </w:r>
      <w:r w:rsidR="00F92081">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t>Weiterhin müsste auf jedem Rechner, der Zugriff auf die Datenbank benötigt, die Clientsoftware installiert werden.</w:t>
      </w:r>
    </w:p>
    <w:p w:rsidR="00D534E1" w:rsidRDefault="00D534E1" w:rsidP="006A2F1C">
      <w:r>
        <w:t xml:space="preserve">Ein weiterer Ansatz wäre eine lokale </w:t>
      </w:r>
      <w:proofErr w:type="spellStart"/>
      <w:r>
        <w:t>SQLite</w:t>
      </w:r>
      <w:proofErr w:type="spellEnd"/>
      <w:r>
        <w:t xml:space="preserve">-Datenbank mit einem Nutzer-Interface. </w:t>
      </w:r>
      <w:proofErr w:type="spellStart"/>
      <w:r>
        <w:t>SQLite</w:t>
      </w:r>
      <w:proofErr w:type="spellEnd"/>
      <w:r>
        <w:t>-Datenbanken sind speziell für die Einbindung in Programme konfiguriert</w:t>
      </w:r>
      <w:r w:rsidR="00412830">
        <w:t xml:space="preserve"> und nicht für den Zugriff über ein Netzwerk. Die direkte Einbindung der Datenbank bedingt also,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t xml:space="preserve">riff auf den Rechner mit der Anwendung benötigen würden. Allerdings wäre die </w:t>
      </w:r>
      <w:r w:rsidR="000735AC">
        <w:lastRenderedPageBreak/>
        <w:t>Nutzung</w:t>
      </w:r>
      <w:r w:rsidR="00F1353C">
        <w:t xml:space="preserve"> unkomfortabel und die Überprüfung von Beständen mit einem anderen Rechner nichtmöglich. I</w:t>
      </w:r>
      <w:r w:rsidR="00F329CC">
        <w:t>m Falle eines Festplattenschadens wäre</w:t>
      </w:r>
      <w:r w:rsidR="00F1353C">
        <w:t xml:space="preserve"> außerdem</w:t>
      </w:r>
      <w:r w:rsidR="00F329CC">
        <w:t xml:space="preserve"> die gesamte Datenbank verloren.</w:t>
      </w:r>
    </w:p>
    <w:p w:rsidR="00D534E1" w:rsidRDefault="00D534E1" w:rsidP="00BA7DF1">
      <w:pPr>
        <w:pStyle w:val="berschrift3"/>
      </w:pPr>
      <w:r>
        <w:t>Fremdsoftware</w:t>
      </w:r>
    </w:p>
    <w:p w:rsidR="0007159A" w:rsidRDefault="008330B7" w:rsidP="0007159A">
      <w:r>
        <w:t>Es gibt bereits Softwarelösungen für die Inventarisierung von Chemikalien. Eine Software zur lokalen Speicherung und Bearbeitung ist das Programm „</w:t>
      </w:r>
      <w:r w:rsidR="00BE2453">
        <w:t>Chemikalienverzeichnis 6.6“, das eine Bibliothek vorgespeicherter Chemikalien und Gefahrstoffverordnungen mitliefert</w:t>
      </w:r>
      <w:r w:rsidR="00B67546">
        <w:t>.</w:t>
      </w:r>
      <w:r w:rsidR="00AB78EA">
        <w:t xml:space="preserve"> Im Netzwerkbetrieb können Benutzer an anderen Rechnern über den Browser auf die lokal gespeicherte Datenbank zugreifen, auch ein Read-</w:t>
      </w:r>
      <w:proofErr w:type="spellStart"/>
      <w:r w:rsidR="00AB78EA">
        <w:t>Only</w:t>
      </w:r>
      <w:proofErr w:type="spellEnd"/>
      <w:r w:rsidR="00AB78EA">
        <w:t>-Zugriff ist möglich. Der Preis für die Software liegt bei 419 € zzgl. Mehrwertsteuer.</w:t>
      </w:r>
    </w:p>
    <w:p w:rsidR="00AB78EA" w:rsidRDefault="00AB78EA" w:rsidP="0007159A">
      <w:r>
        <w:t xml:space="preserve">Als kostenlose Alternative </w:t>
      </w:r>
      <w:r w:rsidR="00C14934">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t xml:space="preserve"> Es ist eine Kommunikationsfunktion für Mitglieder der gleichen Gruppe und</w:t>
      </w:r>
      <w:r w:rsidR="005A398F">
        <w:t xml:space="preserve"> eine Newsfeed-Funktion für Laboratorien integriert.</w:t>
      </w:r>
      <w:r w:rsidR="00216C27">
        <w:t xml:space="preserve"> Alle Daten werden auf einem </w:t>
      </w:r>
      <w:proofErr w:type="spellStart"/>
      <w:r w:rsidR="00216C27">
        <w:t>Quartzy</w:t>
      </w:r>
      <w:proofErr w:type="spellEnd"/>
      <w:r w:rsidR="00216C27">
        <w:t xml:space="preserve">-Server gespeichert, der Zugriff ist nur über die Benutzeroberfläche möglich. </w:t>
      </w:r>
    </w:p>
    <w:p w:rsidR="00235C6E" w:rsidRPr="00E40FEF" w:rsidRDefault="00235C6E" w:rsidP="007F5CAA"/>
    <w:p w:rsidR="008B6071" w:rsidRPr="00E40FEF" w:rsidRDefault="008B6071" w:rsidP="007F5CAA">
      <w:pPr>
        <w:sectPr w:rsidR="008B6071" w:rsidRPr="00E40FEF" w:rsidSect="00342203">
          <w:headerReference w:type="default" r:id="rId19"/>
          <w:pgSz w:w="11906" w:h="16838"/>
          <w:pgMar w:top="1417" w:right="1417" w:bottom="1134" w:left="1417" w:header="708" w:footer="708" w:gutter="0"/>
          <w:pgNumType w:start="1"/>
          <w:cols w:space="708"/>
          <w:docGrid w:linePitch="360"/>
        </w:sectPr>
      </w:pPr>
    </w:p>
    <w:p w:rsidR="00342203" w:rsidRDefault="000735AC" w:rsidP="00342203">
      <w:pPr>
        <w:pStyle w:val="berschrift1"/>
        <w:keepNext/>
        <w:pageBreakBefore/>
        <w:tabs>
          <w:tab w:val="num" w:pos="432"/>
        </w:tabs>
        <w:spacing w:before="240" w:after="60"/>
      </w:pPr>
      <w:r>
        <w:lastRenderedPageBreak/>
        <w:t>Ziels</w:t>
      </w:r>
      <w:r w:rsidR="00656DCA">
        <w:t>tellung</w:t>
      </w:r>
    </w:p>
    <w:p w:rsidR="00235C6E" w:rsidRDefault="00B457F3" w:rsidP="007F5CAA">
      <w:r>
        <w:t xml:space="preserve">Ziel der Praxisarbeit war die Entwicklung und Implementierung eines browser-basierten Datenbanksystems zur firmeninternen Chemikalienverwaltung. Die Datenbank sollte </w:t>
      </w:r>
      <w:r w:rsidR="00A7348E">
        <w:t xml:space="preserve">auf einem internen Server liegen und </w:t>
      </w:r>
      <w:r>
        <w:t>über ein Webinterface für alle Rechner im Firmennetz erreichbar sein</w:t>
      </w:r>
      <w:r w:rsidR="00A7348E">
        <w:t>.</w:t>
      </w:r>
      <w:r w:rsidR="002421D2">
        <w:t xml:space="preserve"> Die</w:t>
      </w:r>
      <w:r w:rsidR="00A7348E">
        <w:t xml:space="preserve"> Anforderungen an das Interface waren:</w:t>
      </w:r>
    </w:p>
    <w:p w:rsidR="00A7348E" w:rsidRDefault="00A7348E" w:rsidP="00A7348E">
      <w:pPr>
        <w:pStyle w:val="Listenabsatz"/>
        <w:numPr>
          <w:ilvl w:val="0"/>
          <w:numId w:val="17"/>
        </w:numPr>
      </w:pPr>
      <w:r>
        <w:t>Intuitive</w:t>
      </w:r>
      <w:r w:rsidR="002421D2">
        <w:t>r, benutzerfreundlicher</w:t>
      </w:r>
      <w:r>
        <w:t xml:space="preserve"> </w:t>
      </w:r>
      <w:r w:rsidR="002421D2">
        <w:t>Aufbau</w:t>
      </w:r>
    </w:p>
    <w:p w:rsidR="00A7348E" w:rsidRDefault="00A7348E" w:rsidP="00A7348E">
      <w:pPr>
        <w:pStyle w:val="Listenabsatz"/>
        <w:numPr>
          <w:ilvl w:val="0"/>
          <w:numId w:val="17"/>
        </w:numPr>
      </w:pPr>
      <w:r>
        <w:t>Anpassung an das Firmen-Design</w:t>
      </w:r>
    </w:p>
    <w:p w:rsidR="00A7348E" w:rsidRDefault="00A7348E" w:rsidP="00960E8F">
      <w:pPr>
        <w:pStyle w:val="Listenabsatz"/>
        <w:numPr>
          <w:ilvl w:val="0"/>
          <w:numId w:val="17"/>
        </w:numPr>
      </w:pPr>
      <w:r>
        <w:t>Passwortschutz</w:t>
      </w:r>
    </w:p>
    <w:p w:rsidR="00A7348E" w:rsidRDefault="00BC11B1" w:rsidP="00A7348E">
      <w:pPr>
        <w:pStyle w:val="Listenabsatz"/>
        <w:numPr>
          <w:ilvl w:val="0"/>
          <w:numId w:val="17"/>
        </w:numPr>
      </w:pPr>
      <w:r>
        <w:t>Datenmanipulation ohne manuelle Eingabe von SQL-Befehlen</w:t>
      </w:r>
    </w:p>
    <w:p w:rsidR="00BC11B1" w:rsidRDefault="00BC11B1" w:rsidP="00A7348E">
      <w:pPr>
        <w:pStyle w:val="Listenabsatz"/>
        <w:numPr>
          <w:ilvl w:val="0"/>
          <w:numId w:val="17"/>
        </w:numPr>
      </w:pPr>
      <w:r>
        <w:t>Bereitstellung von Grundfunktionen:</w:t>
      </w:r>
    </w:p>
    <w:p w:rsidR="00BC11B1" w:rsidRDefault="00BC11B1" w:rsidP="00BC11B1">
      <w:pPr>
        <w:pStyle w:val="Listenabsatz"/>
        <w:numPr>
          <w:ilvl w:val="1"/>
          <w:numId w:val="17"/>
        </w:numPr>
      </w:pPr>
      <w:r>
        <w:t>Einträge einfügen</w:t>
      </w:r>
    </w:p>
    <w:p w:rsidR="00BC11B1" w:rsidRDefault="00BC11B1" w:rsidP="00BC11B1">
      <w:pPr>
        <w:pStyle w:val="Listenabsatz"/>
        <w:numPr>
          <w:ilvl w:val="1"/>
          <w:numId w:val="17"/>
        </w:numPr>
      </w:pPr>
      <w:r>
        <w:t>Einträge bearbeiten</w:t>
      </w:r>
    </w:p>
    <w:p w:rsidR="00BC11B1" w:rsidRDefault="00BC11B1" w:rsidP="00BC11B1">
      <w:pPr>
        <w:pStyle w:val="Listenabsatz"/>
        <w:numPr>
          <w:ilvl w:val="1"/>
          <w:numId w:val="17"/>
        </w:numPr>
      </w:pPr>
      <w:r>
        <w:t>Einträge anzeigen, suchen oder filtern</w:t>
      </w:r>
    </w:p>
    <w:p w:rsidR="000A212A" w:rsidRDefault="00960E8F" w:rsidP="00624C93">
      <w:r>
        <w:t>Als Datenbank sollte eine mindestens in der ersten Normalform vorliegende relationale Datenbank mit dem Datenbankmanagementsystem MySQL verwendet werden.</w:t>
      </w:r>
      <w:r w:rsidR="004915AD">
        <w:t xml:space="preserve"> Die Datenbank sollte aus dem aktuellen Verzeichnis, einer Excel-Datei, heraus entwickelt werden.</w:t>
      </w:r>
    </w:p>
    <w:p w:rsidR="00EE231D" w:rsidRDefault="00EE231D" w:rsidP="007F5CAA"/>
    <w:p w:rsidR="00EE231D" w:rsidRDefault="00EE231D" w:rsidP="007F5CAA">
      <w:pPr>
        <w:sectPr w:rsidR="00EE231D" w:rsidSect="00235C6E">
          <w:headerReference w:type="default" r:id="rId20"/>
          <w:type w:val="continuous"/>
          <w:pgSz w:w="11906" w:h="16838"/>
          <w:pgMar w:top="1417" w:right="1417" w:bottom="1134" w:left="1417" w:header="708" w:footer="708" w:gutter="0"/>
          <w:cols w:space="708"/>
          <w:docGrid w:linePitch="360"/>
        </w:sectPr>
      </w:pPr>
    </w:p>
    <w:p w:rsidR="00EE231D" w:rsidRDefault="00A837B6" w:rsidP="00EE231D">
      <w:pPr>
        <w:pStyle w:val="berschrift1"/>
      </w:pPr>
      <w:r>
        <w:lastRenderedPageBreak/>
        <w:t>Software</w:t>
      </w:r>
    </w:p>
    <w:p w:rsidR="00EE231D" w:rsidRDefault="00A837B6" w:rsidP="007F5CAA">
      <w:r>
        <w:t xml:space="preserve">Im Zuge dieser Arbeit </w:t>
      </w:r>
      <w:proofErr w:type="gramStart"/>
      <w:r>
        <w:t>wurde</w:t>
      </w:r>
      <w:proofErr w:type="gramEnd"/>
      <w:r>
        <w:t xml:space="preserve"> verschiedene Entwicklungsumgebungen für die Programmierung verwendet. </w:t>
      </w:r>
      <w:r w:rsidR="00F73F1B">
        <w:t>Die verwendeten Entwicklungsumgebungen und Editoren waren:</w:t>
      </w:r>
    </w:p>
    <w:p w:rsidR="00F73F1B" w:rsidRDefault="00F73F1B" w:rsidP="00F73F1B">
      <w:pPr>
        <w:pStyle w:val="Listenabsatz"/>
        <w:numPr>
          <w:ilvl w:val="0"/>
          <w:numId w:val="19"/>
        </w:numPr>
      </w:pPr>
      <w:proofErr w:type="spellStart"/>
      <w:r>
        <w:t>Netbeans</w:t>
      </w:r>
      <w:proofErr w:type="spellEnd"/>
      <w:r>
        <w:t xml:space="preserve"> DIE</w:t>
      </w:r>
    </w:p>
    <w:p w:rsidR="00F73F1B" w:rsidRDefault="00F73F1B" w:rsidP="00F73F1B">
      <w:pPr>
        <w:pStyle w:val="Listenabsatz"/>
        <w:numPr>
          <w:ilvl w:val="0"/>
          <w:numId w:val="19"/>
        </w:numPr>
      </w:pPr>
      <w:r>
        <w:t>Microsoft Visual Studio C# 2010 Express</w:t>
      </w:r>
    </w:p>
    <w:p w:rsidR="00F73F1B" w:rsidRDefault="00F73F1B" w:rsidP="00F73F1B">
      <w:pPr>
        <w:pStyle w:val="Listenabsatz"/>
        <w:numPr>
          <w:ilvl w:val="0"/>
          <w:numId w:val="19"/>
        </w:numPr>
      </w:pPr>
      <w:r>
        <w:t>Atom Editor</w:t>
      </w:r>
    </w:p>
    <w:p w:rsidR="00F73F1B" w:rsidRDefault="00F73F1B" w:rsidP="00F73F1B">
      <w:pPr>
        <w:pStyle w:val="Listenabsatz"/>
        <w:numPr>
          <w:ilvl w:val="0"/>
          <w:numId w:val="19"/>
        </w:numPr>
      </w:pPr>
      <w:r>
        <w:t>Notepad++</w:t>
      </w:r>
    </w:p>
    <w:p w:rsidR="00F73F1B" w:rsidRDefault="00F73F1B" w:rsidP="00F73F1B">
      <w:r>
        <w:t>Für die Strukturierung und Verwaltung der Datenbank wurde folgende Software verwendet:</w:t>
      </w:r>
    </w:p>
    <w:p w:rsidR="00F73F1B" w:rsidRDefault="004A7208" w:rsidP="00F73F1B">
      <w:pPr>
        <w:pStyle w:val="Listenabsatz"/>
        <w:numPr>
          <w:ilvl w:val="0"/>
          <w:numId w:val="20"/>
        </w:numPr>
      </w:pPr>
      <w:proofErr w:type="spellStart"/>
      <w:r>
        <w:t>phpMyAdmin</w:t>
      </w:r>
      <w:proofErr w:type="spellEnd"/>
    </w:p>
    <w:p w:rsidR="004A7208" w:rsidRDefault="004A7208" w:rsidP="00F73F1B">
      <w:pPr>
        <w:pStyle w:val="Listenabsatz"/>
        <w:numPr>
          <w:ilvl w:val="0"/>
          <w:numId w:val="20"/>
        </w:numPr>
      </w:pPr>
      <w:r>
        <w:t xml:space="preserve">DB Designer </w:t>
      </w:r>
      <w:proofErr w:type="spellStart"/>
      <w:r>
        <w:t>Fork</w:t>
      </w:r>
      <w:proofErr w:type="spellEnd"/>
    </w:p>
    <w:p w:rsidR="004A7208" w:rsidRDefault="004A7208" w:rsidP="00F73F1B">
      <w:pPr>
        <w:pStyle w:val="Listenabsatz"/>
        <w:numPr>
          <w:ilvl w:val="0"/>
          <w:numId w:val="20"/>
        </w:numPr>
      </w:pPr>
      <w:r>
        <w:t>MySQL</w:t>
      </w:r>
    </w:p>
    <w:p w:rsidR="004A7208" w:rsidRDefault="004A7208" w:rsidP="004A7208">
      <w:r>
        <w:t>Für die Einrichtung und den Betrieb des lokalen Webservers wurde das XAMPP-Paket genutzt.</w:t>
      </w:r>
    </w:p>
    <w:p w:rsidR="00656DCA" w:rsidRDefault="00656DCA" w:rsidP="004A7208">
      <w:r>
        <w:t>Weiterhin wurde für die Dokumentation Microsoft Office 2010 und als Browser Mozilla Firefox eingesetzt.</w:t>
      </w:r>
    </w:p>
    <w:p w:rsidR="00F73F1B" w:rsidRDefault="00F73F1B" w:rsidP="007F5CAA"/>
    <w:p w:rsidR="00EE231D" w:rsidRDefault="00EE231D" w:rsidP="007F5CAA">
      <w:pPr>
        <w:sectPr w:rsidR="00EE231D" w:rsidSect="00EE231D">
          <w:headerReference w:type="default" r:id="rId21"/>
          <w:pgSz w:w="11906" w:h="16838"/>
          <w:pgMar w:top="1417" w:right="1417" w:bottom="1134" w:left="1417" w:header="708" w:footer="708" w:gutter="0"/>
          <w:cols w:space="708"/>
          <w:docGrid w:linePitch="360"/>
        </w:sectPr>
      </w:pPr>
    </w:p>
    <w:p w:rsidR="00EE231D" w:rsidRDefault="00E24EDD" w:rsidP="00EE231D">
      <w:pPr>
        <w:pStyle w:val="berschrift1"/>
      </w:pPr>
      <w:r>
        <w:lastRenderedPageBreak/>
        <w:t>Theoretische Implementierung</w:t>
      </w:r>
    </w:p>
    <w:p w:rsidR="00EE231D" w:rsidRDefault="00E24EDD" w:rsidP="00E24EDD">
      <w:pPr>
        <w:pStyle w:val="berschrift2"/>
      </w:pPr>
      <w:r>
        <w:t>Datenbankstruktur</w:t>
      </w:r>
    </w:p>
    <w:p w:rsidR="00E24EDD" w:rsidRDefault="00BC5850" w:rsidP="00E24EDD">
      <w:r>
        <w:t>Das bestehende Verzeichnis</w:t>
      </w:r>
      <w:r w:rsidR="00EA2CD7">
        <w:t xml:space="preserve"> in Form einer Excel-Datei enthielt alle gelieferten Chemikalien, mit jeder Lieferung als eigene Zeile. </w:t>
      </w:r>
      <w:r w:rsidR="00C65A04">
        <w:t>Zu jeder Lieferung wurden die folgenden Attribute gespeichert:</w:t>
      </w:r>
    </w:p>
    <w:p w:rsidR="00C65A04" w:rsidRDefault="00C65A04" w:rsidP="00C65A04">
      <w:pPr>
        <w:pStyle w:val="Listenabsatz"/>
        <w:numPr>
          <w:ilvl w:val="0"/>
          <w:numId w:val="21"/>
        </w:numPr>
      </w:pPr>
      <w:r>
        <w:t>Name der Chemikalie</w:t>
      </w:r>
    </w:p>
    <w:p w:rsidR="00C65A04" w:rsidRDefault="00C65A04" w:rsidP="00C65A04">
      <w:pPr>
        <w:pStyle w:val="Listenabsatz"/>
        <w:numPr>
          <w:ilvl w:val="0"/>
          <w:numId w:val="21"/>
        </w:numPr>
      </w:pPr>
      <w:r>
        <w:t>CAS-Nummer</w:t>
      </w:r>
    </w:p>
    <w:p w:rsidR="00C65A04" w:rsidRDefault="00C65A04" w:rsidP="00C65A04">
      <w:pPr>
        <w:pStyle w:val="Listenabsatz"/>
        <w:numPr>
          <w:ilvl w:val="0"/>
          <w:numId w:val="21"/>
        </w:numPr>
      </w:pPr>
      <w:r>
        <w:t>Kategorie</w:t>
      </w:r>
    </w:p>
    <w:p w:rsidR="00C65A04" w:rsidRDefault="00C65A04" w:rsidP="00C65A04">
      <w:pPr>
        <w:pStyle w:val="Listenabsatz"/>
        <w:numPr>
          <w:ilvl w:val="0"/>
          <w:numId w:val="21"/>
        </w:numPr>
      </w:pPr>
      <w:r>
        <w:t>Unterkategorie</w:t>
      </w:r>
    </w:p>
    <w:p w:rsidR="00C65A04" w:rsidRDefault="00C65A04" w:rsidP="00C65A04">
      <w:pPr>
        <w:pStyle w:val="Listenabsatz"/>
        <w:numPr>
          <w:ilvl w:val="0"/>
          <w:numId w:val="21"/>
        </w:numPr>
      </w:pPr>
      <w:r>
        <w:t>Lagerungsvorschrift</w:t>
      </w:r>
    </w:p>
    <w:p w:rsidR="00C65A04" w:rsidRDefault="00C65A04" w:rsidP="00C65A04">
      <w:pPr>
        <w:pStyle w:val="Listenabsatz"/>
        <w:numPr>
          <w:ilvl w:val="0"/>
          <w:numId w:val="21"/>
        </w:numPr>
      </w:pPr>
      <w:r>
        <w:t>Hersteller</w:t>
      </w:r>
    </w:p>
    <w:p w:rsidR="00C65A04" w:rsidRDefault="00C65A04" w:rsidP="00C65A04">
      <w:pPr>
        <w:pStyle w:val="Listenabsatz"/>
        <w:numPr>
          <w:ilvl w:val="0"/>
          <w:numId w:val="21"/>
        </w:numPr>
      </w:pPr>
      <w:r>
        <w:t>Menge</w:t>
      </w:r>
    </w:p>
    <w:p w:rsidR="00C65A04" w:rsidRDefault="00C65A04" w:rsidP="00C65A04">
      <w:pPr>
        <w:pStyle w:val="Listenabsatz"/>
        <w:numPr>
          <w:ilvl w:val="0"/>
          <w:numId w:val="21"/>
        </w:numPr>
      </w:pPr>
      <w:r>
        <w:t>Qualität/Spezifikationen</w:t>
      </w:r>
    </w:p>
    <w:p w:rsidR="00C65A04" w:rsidRDefault="00C65A04" w:rsidP="00C65A04">
      <w:pPr>
        <w:pStyle w:val="Listenabsatz"/>
        <w:numPr>
          <w:ilvl w:val="0"/>
          <w:numId w:val="21"/>
        </w:numPr>
      </w:pPr>
      <w:r>
        <w:t>Batch-/Chargennummer</w:t>
      </w:r>
    </w:p>
    <w:p w:rsidR="00C65A04" w:rsidRDefault="00C65A04" w:rsidP="00C65A04">
      <w:pPr>
        <w:pStyle w:val="Listenabsatz"/>
        <w:numPr>
          <w:ilvl w:val="0"/>
          <w:numId w:val="21"/>
        </w:numPr>
      </w:pPr>
      <w:r>
        <w:t>Summenformel</w:t>
      </w:r>
    </w:p>
    <w:p w:rsidR="00C65A04" w:rsidRDefault="00C65A04" w:rsidP="00C65A04">
      <w:pPr>
        <w:pStyle w:val="Listenabsatz"/>
        <w:numPr>
          <w:ilvl w:val="0"/>
          <w:numId w:val="21"/>
        </w:numPr>
      </w:pPr>
      <w:proofErr w:type="spellStart"/>
      <w:r>
        <w:t>Molmasse</w:t>
      </w:r>
      <w:proofErr w:type="spellEnd"/>
    </w:p>
    <w:p w:rsidR="005629B6" w:rsidRDefault="005629B6" w:rsidP="00C65A04">
      <w:pPr>
        <w:pStyle w:val="Listenabsatz"/>
        <w:numPr>
          <w:ilvl w:val="0"/>
          <w:numId w:val="21"/>
        </w:numPr>
      </w:pPr>
      <w:r>
        <w:t>Gefahrenstoff ja/nein</w:t>
      </w:r>
    </w:p>
    <w:p w:rsidR="005629B6" w:rsidRDefault="005629B6" w:rsidP="00C65A04">
      <w:pPr>
        <w:pStyle w:val="Listenabsatz"/>
        <w:numPr>
          <w:ilvl w:val="0"/>
          <w:numId w:val="21"/>
        </w:numPr>
      </w:pPr>
      <w:r>
        <w:t>Zugehöriges Sicherheitsdatenblatt</w:t>
      </w:r>
    </w:p>
    <w:p w:rsidR="005629B6" w:rsidRDefault="005629B6" w:rsidP="00C65A04">
      <w:pPr>
        <w:pStyle w:val="Listenabsatz"/>
        <w:numPr>
          <w:ilvl w:val="0"/>
          <w:numId w:val="21"/>
        </w:numPr>
      </w:pPr>
      <w:r>
        <w:t>R-/S-Sätze</w:t>
      </w:r>
    </w:p>
    <w:p w:rsidR="005629B6" w:rsidRDefault="005629B6" w:rsidP="00C65A04">
      <w:pPr>
        <w:pStyle w:val="Listenabsatz"/>
        <w:numPr>
          <w:ilvl w:val="0"/>
          <w:numId w:val="21"/>
        </w:numPr>
      </w:pPr>
      <w:r>
        <w:t>H-/P-Sätze</w:t>
      </w:r>
    </w:p>
    <w:p w:rsidR="00B72184" w:rsidRDefault="00F92B52" w:rsidP="00F92B52">
      <w:r>
        <w:t xml:space="preserve">Nach Normalisierung auf die </w:t>
      </w:r>
      <w:r w:rsidR="0049475C">
        <w:t>3</w:t>
      </w:r>
      <w:r>
        <w:t>. Normalform wurde das folgende Datenbankschema entwickelt:</w:t>
      </w:r>
    </w:p>
    <w:p w:rsidR="00F92B52" w:rsidRDefault="0027159F" w:rsidP="00F92B52">
      <w:pPr>
        <w:keepNext/>
      </w:pPr>
      <w:r>
        <w:rPr>
          <w:noProof/>
          <w:lang w:eastAsia="de-DE"/>
        </w:rPr>
        <w:lastRenderedPageBreak/>
        <w:drawing>
          <wp:inline distT="0" distB="0" distL="0" distR="0" wp14:anchorId="04060B94" wp14:editId="67DB00B5">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7068917"/>
                    </a:xfrm>
                    <a:prstGeom prst="rect">
                      <a:avLst/>
                    </a:prstGeom>
                  </pic:spPr>
                </pic:pic>
              </a:graphicData>
            </a:graphic>
          </wp:inline>
        </w:drawing>
      </w:r>
    </w:p>
    <w:p w:rsidR="00F92B52" w:rsidRDefault="00F92B52" w:rsidP="00F92B52">
      <w:pPr>
        <w:pStyle w:val="Beschriftung"/>
      </w:pPr>
      <w:r>
        <w:t xml:space="preserve">Abbildung </w:t>
      </w:r>
      <w:fldSimple w:instr=" SEQ Abbildung \* ARABIC ">
        <w:r>
          <w:rPr>
            <w:noProof/>
          </w:rPr>
          <w:t>5</w:t>
        </w:r>
      </w:fldSimple>
      <w:r>
        <w:t>: Datenbankschema abgeleitet aus dem bestehenden Excel-Verzeichnis</w:t>
      </w:r>
      <w:r w:rsidR="00797050">
        <w:t>, mit Tabellennamen, Attributen und zugehörigen Datentypen</w:t>
      </w:r>
    </w:p>
    <w:p w:rsidR="00273638" w:rsidRDefault="004774E9" w:rsidP="00F92B52">
      <w:r>
        <w:t>Die vorgegebenen Attribute wurden ihrer Abhängigkeit nach in eigene Tabellen ausgelagert oder Tabellen zugewiesen.</w:t>
      </w:r>
      <w:r w:rsidR="00797050">
        <w:t xml:space="preserve"> Hinter den Attributen ist in Klammern der geforderte Dateityp des Attributes angegeben, zusammen mit der maximalen Länge der Werte.</w:t>
      </w:r>
      <w:r>
        <w:t xml:space="preserve"> </w:t>
      </w:r>
      <w:r w:rsidR="00273638">
        <w:t xml:space="preserve">Alle Stoffe wurden mit den stoffspezifischen Attributen in einer Tabelle gespeichert, die in den Lieferungen lediglich referenziert wird. </w:t>
      </w:r>
      <w:r w:rsidR="00E414BF">
        <w:t xml:space="preserve">Dadurch werden </w:t>
      </w:r>
      <w:r w:rsidR="00E414BF">
        <w:lastRenderedPageBreak/>
        <w:t xml:space="preserve">Redundanzen vermieden und Speicherplatz gespart. </w:t>
      </w:r>
      <w:r w:rsidR="00AC510D">
        <w:t>Auch die Lagerungsvorschriften, Kategorien, Unterkategorien und Hersteller wurden als eigene Tabellen umgesetzt</w:t>
      </w:r>
      <w:r w:rsidR="00797050">
        <w:t>.</w:t>
      </w:r>
    </w:p>
    <w:p w:rsidR="00273638" w:rsidRPr="00F92B52" w:rsidRDefault="004774E9" w:rsidP="00F92B52">
      <w:r>
        <w:t xml:space="preserve">Die in der Excel-Datei als Nummern gespeicherten Sätze wurden erweitert zu eigenen Datensätzen mit der zugehörigen Nummer, </w:t>
      </w:r>
      <w:r w:rsidR="0049475C">
        <w:t xml:space="preserve">dem </w:t>
      </w:r>
      <w:proofErr w:type="spellStart"/>
      <w:r w:rsidR="0049475C">
        <w:t>Satztyp</w:t>
      </w:r>
      <w:proofErr w:type="spellEnd"/>
      <w:r w:rsidR="0049475C">
        <w:t>, der Beschreibung und gegebenenfalls einem GHS-Symbol.</w:t>
      </w:r>
      <w:r w:rsidR="00273638">
        <w:t xml:space="preserve"> Die Verknüpfung von Stoffen und Gefahrstoffsätzen ist eine m-zu-n-</w:t>
      </w:r>
      <w:r w:rsidR="00797050">
        <w:t>Beziehung</w:t>
      </w:r>
      <w:bookmarkStart w:id="12" w:name="_GoBack"/>
      <w:bookmarkEnd w:id="12"/>
      <w:r w:rsidR="00273638">
        <w:t xml:space="preserve">, die über eine Tabelle mit gepaarten </w:t>
      </w:r>
      <w:proofErr w:type="spellStart"/>
      <w:r w:rsidR="00273638">
        <w:t>ID’s</w:t>
      </w:r>
      <w:proofErr w:type="spellEnd"/>
      <w:r w:rsidR="00273638">
        <w:t xml:space="preserve"> realisiert wurde.</w:t>
      </w:r>
    </w:p>
    <w:p w:rsidR="00E24EDD" w:rsidRDefault="00E24EDD" w:rsidP="00E24EDD">
      <w:pPr>
        <w:pStyle w:val="berschrift2"/>
      </w:pPr>
      <w:r>
        <w:t>Web-Interface</w:t>
      </w:r>
    </w:p>
    <w:p w:rsidR="00E24EDD" w:rsidRDefault="00E24EDD" w:rsidP="007F5CAA">
      <w:pPr>
        <w:pStyle w:val="berschrift2"/>
      </w:pPr>
      <w:r>
        <w:t>Nutzerverwaltung</w:t>
      </w:r>
    </w:p>
    <w:p w:rsidR="00EE231D" w:rsidRDefault="00EE231D" w:rsidP="007F5CAA"/>
    <w:p w:rsidR="00EE231D" w:rsidRDefault="00EE231D" w:rsidP="007F5CAA">
      <w:pPr>
        <w:sectPr w:rsidR="00EE231D" w:rsidSect="00EE231D">
          <w:headerReference w:type="default" r:id="rId23"/>
          <w:pgSz w:w="11906" w:h="16838"/>
          <w:pgMar w:top="1417" w:right="1417" w:bottom="1134" w:left="1417" w:header="708" w:footer="708" w:gutter="0"/>
          <w:cols w:space="708"/>
          <w:docGrid w:linePitch="360"/>
        </w:sectPr>
      </w:pPr>
    </w:p>
    <w:p w:rsidR="00EE231D" w:rsidRDefault="00EE231D" w:rsidP="00EE231D">
      <w:pPr>
        <w:pStyle w:val="berschrift1"/>
      </w:pPr>
      <w:bookmarkStart w:id="13" w:name="_Toc318367894"/>
      <w:r>
        <w:lastRenderedPageBreak/>
        <w:t>Zusammenfassung</w:t>
      </w:r>
      <w:bookmarkEnd w:id="13"/>
    </w:p>
    <w:p w:rsidR="00EE231D" w:rsidRDefault="00EE231D" w:rsidP="007F5CAA"/>
    <w:p w:rsidR="00235C6E" w:rsidRDefault="00235C6E" w:rsidP="007F5CAA"/>
    <w:p w:rsidR="00EE231D" w:rsidRDefault="00EE231D" w:rsidP="007F5CAA">
      <w:pPr>
        <w:sectPr w:rsidR="00EE231D" w:rsidSect="00EE231D">
          <w:headerReference w:type="default" r:id="rId24"/>
          <w:pgSz w:w="11906" w:h="16838"/>
          <w:pgMar w:top="1417" w:right="1417" w:bottom="1134" w:left="1417" w:header="708" w:footer="708" w:gutter="0"/>
          <w:cols w:space="708"/>
          <w:docGrid w:linePitch="360"/>
        </w:sectPr>
      </w:pPr>
    </w:p>
    <w:p w:rsidR="00342203" w:rsidRDefault="00342203" w:rsidP="00EE231D">
      <w:pPr>
        <w:pStyle w:val="berschrift1"/>
        <w:numPr>
          <w:ilvl w:val="0"/>
          <w:numId w:val="0"/>
        </w:numPr>
      </w:pPr>
      <w:bookmarkStart w:id="14" w:name="_Toc318367895"/>
      <w:r>
        <w:lastRenderedPageBreak/>
        <w:t>Literaturverzeichnis</w:t>
      </w:r>
      <w:bookmarkEnd w:id="14"/>
    </w:p>
    <w:p w:rsidR="00342203" w:rsidRDefault="00DC31E3" w:rsidP="007F5CAA">
      <w:hyperlink r:id="rId25" w:history="1">
        <w:r w:rsidR="00A76359" w:rsidRPr="00684EAA">
          <w:rPr>
            <w:rStyle w:val="Hyperlink"/>
          </w:rPr>
          <w:t>http://www.itwissen.info/definition/lexikon/Datenbank-DB-database.html</w:t>
        </w:r>
      </w:hyperlink>
    </w:p>
    <w:p w:rsidR="00342203" w:rsidRDefault="00DC31E3" w:rsidP="007F5CAA">
      <w:hyperlink r:id="rId26" w:history="1">
        <w:r w:rsidR="005F24F1" w:rsidRPr="000264DF">
          <w:rPr>
            <w:rStyle w:val="Hyperlink"/>
          </w:rPr>
          <w:t>https://de.wikipedia.org/wiki/Datenbank</w:t>
        </w:r>
      </w:hyperlink>
      <w:r w:rsidR="005F24F1">
        <w:t xml:space="preserve"> </w:t>
      </w:r>
    </w:p>
    <w:p w:rsidR="00EE231D" w:rsidRDefault="00DC31E3" w:rsidP="007F5CAA">
      <w:hyperlink r:id="rId27" w:history="1">
        <w:r w:rsidR="005F24F1" w:rsidRPr="000264DF">
          <w:rPr>
            <w:rStyle w:val="Hyperlink"/>
          </w:rPr>
          <w:t>https://de.wikipedia.org/wiki/Relationale_Datenbank</w:t>
        </w:r>
      </w:hyperlink>
      <w:r w:rsidR="005F24F1">
        <w:t xml:space="preserve"> </w:t>
      </w:r>
    </w:p>
    <w:p w:rsidR="00066E4E" w:rsidRDefault="00DC31E3" w:rsidP="007F5CAA">
      <w:hyperlink r:id="rId28" w:history="1">
        <w:r w:rsidR="005F24F1" w:rsidRPr="000264DF">
          <w:rPr>
            <w:rStyle w:val="Hyperlink"/>
          </w:rPr>
          <w:t>https://de.wikipedia.org/wiki/Normalisierung_(Datenbank)</w:t>
        </w:r>
      </w:hyperlink>
      <w:r w:rsidR="005F24F1">
        <w:t xml:space="preserve"> </w:t>
      </w:r>
    </w:p>
    <w:p w:rsidR="00066E4E" w:rsidRDefault="00DC31E3" w:rsidP="007F5CAA">
      <w:hyperlink r:id="rId29" w:history="1">
        <w:r w:rsidR="005F24F1" w:rsidRPr="000264DF">
          <w:rPr>
            <w:rStyle w:val="Hyperlink"/>
          </w:rPr>
          <w:t>https://www.hdm-stuttgart.de/~riekert/lehre/db-kelz/chap4.htm</w:t>
        </w:r>
      </w:hyperlink>
      <w:r w:rsidR="005F24F1">
        <w:t xml:space="preserve"> (Normalisierung)</w:t>
      </w:r>
    </w:p>
    <w:p w:rsidR="001F3624" w:rsidRDefault="00DC31E3" w:rsidP="007F5CAA">
      <w:hyperlink r:id="rId30" w:history="1">
        <w:r w:rsidR="0009774C" w:rsidRPr="000264DF">
          <w:rPr>
            <w:rStyle w:val="Hyperlink"/>
          </w:rPr>
          <w:t>http://news.netcraft.com/archives/2013/01/31/php-just-grows-grows.html</w:t>
        </w:r>
      </w:hyperlink>
    </w:p>
    <w:p w:rsidR="0009774C" w:rsidRDefault="00DC31E3" w:rsidP="007F5CAA">
      <w:hyperlink r:id="rId31" w:history="1">
        <w:r w:rsidR="00B67546" w:rsidRPr="004B15AC">
          <w:rPr>
            <w:rStyle w:val="Hyperlink"/>
          </w:rPr>
          <w:t>https://w3techs.com/technologies/overview/programming_language/all</w:t>
        </w:r>
      </w:hyperlink>
    </w:p>
    <w:p w:rsidR="00E62961" w:rsidRDefault="00DC31E3" w:rsidP="007F5CAA">
      <w:hyperlink r:id="rId32" w:history="1">
        <w:r w:rsidR="00301FF8" w:rsidRPr="000264DF">
          <w:rPr>
            <w:rStyle w:val="Hyperlink"/>
          </w:rPr>
          <w:t>https://w3techs.com/technologies/history_overview/programming_language/ms/y</w:t>
        </w:r>
      </w:hyperlink>
    </w:p>
    <w:p w:rsidR="00301FF8" w:rsidRDefault="00DC31E3" w:rsidP="007F5CAA">
      <w:hyperlink r:id="rId33" w:history="1">
        <w:r w:rsidR="00BE2453" w:rsidRPr="000F17FE">
          <w:rPr>
            <w:rStyle w:val="Hyperlink"/>
          </w:rPr>
          <w:t>https://www.neuhold.pro/php/kapitel0</w:t>
        </w:r>
      </w:hyperlink>
    </w:p>
    <w:p w:rsidR="00BE2453" w:rsidRDefault="00DC31E3" w:rsidP="007F5CAA">
      <w:hyperlink r:id="rId34" w:history="1">
        <w:r w:rsidR="00B67546" w:rsidRPr="004B15AC">
          <w:rPr>
            <w:rStyle w:val="Hyperlink"/>
          </w:rPr>
          <w:t>http://www.softguide.de/programm/chemikalienverzeichnis</w:t>
        </w:r>
      </w:hyperlink>
    </w:p>
    <w:p w:rsidR="00B67546" w:rsidRDefault="00DC31E3" w:rsidP="007F5CAA">
      <w:hyperlink r:id="rId35" w:history="1">
        <w:r w:rsidR="005A398F" w:rsidRPr="004B15AC">
          <w:rPr>
            <w:rStyle w:val="Hyperlink"/>
          </w:rPr>
          <w:t>http://chemikalienverzeichnis.de/</w:t>
        </w:r>
      </w:hyperlink>
    </w:p>
    <w:p w:rsidR="005A398F" w:rsidRDefault="005A398F" w:rsidP="007F5CAA"/>
    <w:p w:rsidR="001F3624" w:rsidRDefault="001F3624" w:rsidP="007F5CAA"/>
    <w:p w:rsidR="001F3624" w:rsidRDefault="001F3624" w:rsidP="007F5CAA">
      <w:pPr>
        <w:sectPr w:rsidR="001F3624" w:rsidSect="00FC2C78">
          <w:headerReference w:type="default" r:id="rId36"/>
          <w:pgSz w:w="11906" w:h="16838"/>
          <w:pgMar w:top="1417" w:right="1417" w:bottom="1134" w:left="1417" w:header="708" w:footer="708" w:gutter="0"/>
          <w:cols w:space="708"/>
          <w:docGrid w:linePitch="360"/>
        </w:sectPr>
      </w:pPr>
    </w:p>
    <w:p w:rsidR="00D82DF9" w:rsidRDefault="00D82DF9" w:rsidP="007F5CAA"/>
    <w:p w:rsidR="00D82DF9" w:rsidRDefault="00D82DF9" w:rsidP="007F5CAA"/>
    <w:p w:rsidR="007F5CAA" w:rsidRDefault="007F5CAA" w:rsidP="007F5CAA"/>
    <w:p w:rsidR="007F5CAA" w:rsidRDefault="007F5CAA" w:rsidP="007F5CAA">
      <w:pPr>
        <w:jc w:val="center"/>
      </w:pPr>
      <w:r>
        <w:t>E r k l 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1E3" w:rsidRDefault="00DC31E3" w:rsidP="00D82DF9">
      <w:pPr>
        <w:spacing w:after="0" w:line="240" w:lineRule="auto"/>
      </w:pPr>
      <w:r>
        <w:separator/>
      </w:r>
    </w:p>
  </w:endnote>
  <w:endnote w:type="continuationSeparator" w:id="0">
    <w:p w:rsidR="00DC31E3" w:rsidRDefault="00DC31E3"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1E3" w:rsidRDefault="00DC31E3" w:rsidP="00D82DF9">
      <w:pPr>
        <w:spacing w:after="0" w:line="240" w:lineRule="auto"/>
      </w:pPr>
      <w:r>
        <w:separator/>
      </w:r>
    </w:p>
  </w:footnote>
  <w:footnote w:type="continuationSeparator" w:id="0">
    <w:p w:rsidR="00DC31E3" w:rsidRDefault="00DC31E3"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10" w:rsidRDefault="00CA2C10" w:rsidP="00CA2C10">
    <w:pPr>
      <w:pStyle w:val="Kopfzeile"/>
      <w:pBdr>
        <w:bottom w:val="single" w:sz="4" w:space="1" w:color="auto"/>
      </w:pBdr>
    </w:pPr>
    <w:r>
      <w:t>Inhaltsverzeichnis</w:t>
    </w:r>
    <w:r>
      <w:tab/>
    </w:r>
    <w:r>
      <w:tab/>
      <w:t xml:space="preserve">Seite </w:t>
    </w:r>
    <w:r>
      <w:fldChar w:fldCharType="begin"/>
    </w:r>
    <w:r>
      <w:instrText>PAGE   \* MERGEFORMAT</w:instrText>
    </w:r>
    <w:r>
      <w:fldChar w:fldCharType="separate"/>
    </w:r>
    <w:r w:rsidR="00E24EDD">
      <w:rPr>
        <w:noProof/>
      </w:rPr>
      <w:t>ii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31D" w:rsidRPr="00235C6E" w:rsidRDefault="00EE231D"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4774E9">
      <w:rPr>
        <w:noProof/>
      </w:rPr>
      <w:t>13</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DD" w:rsidRPr="00235C6E" w:rsidRDefault="009433DD"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4774E9">
      <w:rPr>
        <w:noProof/>
      </w:rPr>
      <w:t>14</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DD" w:rsidRPr="00235C6E" w:rsidRDefault="00EE231D" w:rsidP="009433DD">
    <w:pPr>
      <w:pStyle w:val="Kopfzeile"/>
      <w:pBdr>
        <w:bottom w:val="single" w:sz="4" w:space="1" w:color="auto"/>
      </w:pBdr>
    </w:pPr>
    <w:r w:rsidRPr="00EE231D">
      <w:t>Eidesstattliche Erklärung</w:t>
    </w:r>
    <w:r w:rsidR="009433DD">
      <w:tab/>
    </w:r>
    <w:r w:rsidR="009433DD">
      <w:tab/>
      <w:t xml:space="preserve">Seite </w:t>
    </w:r>
    <w:r w:rsidR="009433DD">
      <w:fldChar w:fldCharType="begin"/>
    </w:r>
    <w:r w:rsidR="009433DD">
      <w:instrText>PAGE   \* MERGEFORMAT</w:instrText>
    </w:r>
    <w:r w:rsidR="009433DD">
      <w:fldChar w:fldCharType="separate"/>
    </w:r>
    <w:r w:rsidR="004774E9">
      <w:rPr>
        <w:noProof/>
      </w:rPr>
      <w:t>15</w:t>
    </w:r>
    <w:r w:rsidR="009433D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DF9" w:rsidRPr="00D82DF9" w:rsidRDefault="00CA2C10" w:rsidP="00D82DF9">
    <w:pPr>
      <w:pStyle w:val="Kopfzeile"/>
      <w:pBdr>
        <w:bottom w:val="single" w:sz="4" w:space="1" w:color="auto"/>
      </w:pBdr>
      <w:jc w:val="left"/>
    </w:pPr>
    <w:r>
      <w:t>Zusammenfassung</w:t>
    </w:r>
    <w:r>
      <w:tab/>
    </w:r>
    <w:r>
      <w:tab/>
    </w:r>
    <w:r w:rsidR="00D82DF9">
      <w:t xml:space="preserve">Seite: </w:t>
    </w:r>
    <w:r w:rsidR="00D82DF9">
      <w:fldChar w:fldCharType="begin"/>
    </w:r>
    <w:r w:rsidR="00D82DF9">
      <w:instrText>PAGE   \* MERGEFORMAT</w:instrText>
    </w:r>
    <w:r w:rsidR="00D82DF9">
      <w:fldChar w:fldCharType="separate"/>
    </w:r>
    <w:r w:rsidR="00E24EDD">
      <w:rPr>
        <w:noProof/>
      </w:rPr>
      <w:t>i</w:t>
    </w:r>
    <w:r w:rsidR="00D82DF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10" w:rsidRPr="00CA2C10" w:rsidRDefault="00CA2C10"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E24EDD">
      <w:rPr>
        <w:noProof/>
      </w:rPr>
      <w:t>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BEF" w:rsidRPr="00BC7BEF" w:rsidRDefault="00235C6E" w:rsidP="00235C6E">
    <w:pPr>
      <w:pStyle w:val="Kopfzeile"/>
      <w:pBdr>
        <w:bottom w:val="single" w:sz="4" w:space="1" w:color="auto"/>
      </w:pBdr>
    </w:pPr>
    <w:r>
      <w:t>Abbildungsverzeichnis</w:t>
    </w:r>
    <w:r w:rsidR="00BC7BEF">
      <w:tab/>
    </w:r>
    <w:r w:rsidR="00BC7BEF">
      <w:tab/>
      <w:t xml:space="preserve">Seite </w:t>
    </w:r>
    <w:r w:rsidR="00BC7BEF">
      <w:fldChar w:fldCharType="begin"/>
    </w:r>
    <w:r w:rsidR="00BC7BEF">
      <w:instrText>PAGE   \* MERGEFORMAT</w:instrText>
    </w:r>
    <w:r w:rsidR="00BC7BEF">
      <w:fldChar w:fldCharType="separate"/>
    </w:r>
    <w:r w:rsidR="00E24EDD">
      <w:rPr>
        <w:noProof/>
      </w:rPr>
      <w:t>II</w:t>
    </w:r>
    <w:r w:rsidR="00BC7BEF">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6E" w:rsidRPr="00BC7BEF" w:rsidRDefault="00235C6E"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E24EDD">
      <w:rPr>
        <w:noProof/>
      </w:rPr>
      <w:t>III</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6E" w:rsidRPr="00235C6E" w:rsidRDefault="00342203"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E24EDD">
      <w:rPr>
        <w:noProof/>
      </w:rPr>
      <w:t>7</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203" w:rsidRPr="00235C6E" w:rsidRDefault="009433DD" w:rsidP="009433DD">
    <w:pPr>
      <w:pStyle w:val="Kopfzeile"/>
      <w:pBdr>
        <w:bottom w:val="single" w:sz="4" w:space="1" w:color="auto"/>
      </w:pBdr>
    </w:pPr>
    <w:r>
      <w:t xml:space="preserve">2 </w:t>
    </w:r>
    <w:r w:rsidR="00656DCA">
      <w:t>Zielstellung</w:t>
    </w:r>
    <w:r w:rsidR="00342203">
      <w:tab/>
    </w:r>
    <w:r w:rsidR="00342203">
      <w:tab/>
      <w:t xml:space="preserve">Seite </w:t>
    </w:r>
    <w:r w:rsidR="00342203">
      <w:fldChar w:fldCharType="begin"/>
    </w:r>
    <w:r w:rsidR="00342203">
      <w:instrText>PAGE   \* MERGEFORMAT</w:instrText>
    </w:r>
    <w:r w:rsidR="00342203">
      <w:fldChar w:fldCharType="separate"/>
    </w:r>
    <w:r w:rsidR="00F92B52">
      <w:rPr>
        <w:noProof/>
      </w:rPr>
      <w:t>8</w:t>
    </w:r>
    <w:r w:rsidR="00342203">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31D" w:rsidRPr="00235C6E" w:rsidRDefault="00EE231D" w:rsidP="009433DD">
    <w:pPr>
      <w:pStyle w:val="Kopfzeile"/>
      <w:pBdr>
        <w:bottom w:val="single" w:sz="4" w:space="1" w:color="auto"/>
      </w:pBdr>
    </w:pPr>
    <w:r>
      <w:t xml:space="preserve">3 </w:t>
    </w:r>
    <w:r w:rsidR="00656DCA">
      <w:t>Software</w:t>
    </w:r>
    <w:r>
      <w:tab/>
    </w:r>
    <w:r>
      <w:tab/>
      <w:t xml:space="preserve">Seite </w:t>
    </w:r>
    <w:r>
      <w:fldChar w:fldCharType="begin"/>
    </w:r>
    <w:r>
      <w:instrText>PAGE   \* MERGEFORMAT</w:instrText>
    </w:r>
    <w:r>
      <w:fldChar w:fldCharType="separate"/>
    </w:r>
    <w:r w:rsidR="00F92B52">
      <w:rPr>
        <w:noProof/>
      </w:rPr>
      <w:t>9</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31D" w:rsidRPr="00235C6E" w:rsidRDefault="00EE231D" w:rsidP="009433DD">
    <w:pPr>
      <w:pStyle w:val="Kopfzeile"/>
      <w:pBdr>
        <w:bottom w:val="single" w:sz="4" w:space="1" w:color="auto"/>
      </w:pBdr>
    </w:pPr>
    <w:r>
      <w:t xml:space="preserve">4 </w:t>
    </w:r>
    <w:r w:rsidR="00E24EDD">
      <w:t>Theoretische Implementierung</w:t>
    </w:r>
    <w:r>
      <w:tab/>
    </w:r>
    <w:r>
      <w:tab/>
      <w:t xml:space="preserve">Seite </w:t>
    </w:r>
    <w:r>
      <w:fldChar w:fldCharType="begin"/>
    </w:r>
    <w:r>
      <w:instrText>PAGE   \* MERGEFORMAT</w:instrText>
    </w:r>
    <w:r>
      <w:fldChar w:fldCharType="separate"/>
    </w:r>
    <w:r w:rsidR="005C5CBA">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8"/>
  </w:num>
  <w:num w:numId="11">
    <w:abstractNumId w:val="13"/>
  </w:num>
  <w:num w:numId="12">
    <w:abstractNumId w:val="1"/>
  </w:num>
  <w:num w:numId="13">
    <w:abstractNumId w:val="19"/>
  </w:num>
  <w:num w:numId="14">
    <w:abstractNumId w:val="19"/>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169B5"/>
    <w:rsid w:val="00023802"/>
    <w:rsid w:val="000435A2"/>
    <w:rsid w:val="00066E4E"/>
    <w:rsid w:val="0007159A"/>
    <w:rsid w:val="000735AC"/>
    <w:rsid w:val="00092E70"/>
    <w:rsid w:val="0009774C"/>
    <w:rsid w:val="000A212A"/>
    <w:rsid w:val="000D7BBC"/>
    <w:rsid w:val="000F4155"/>
    <w:rsid w:val="001149A1"/>
    <w:rsid w:val="00117914"/>
    <w:rsid w:val="0012665D"/>
    <w:rsid w:val="00130AA9"/>
    <w:rsid w:val="00177923"/>
    <w:rsid w:val="001A7D8E"/>
    <w:rsid w:val="001B1C55"/>
    <w:rsid w:val="001B3617"/>
    <w:rsid w:val="001D4ABC"/>
    <w:rsid w:val="001E4BF2"/>
    <w:rsid w:val="001F2DE3"/>
    <w:rsid w:val="001F3624"/>
    <w:rsid w:val="001F4C51"/>
    <w:rsid w:val="0020128F"/>
    <w:rsid w:val="00216C27"/>
    <w:rsid w:val="0023310A"/>
    <w:rsid w:val="00235C6E"/>
    <w:rsid w:val="002421D2"/>
    <w:rsid w:val="0027159F"/>
    <w:rsid w:val="00273638"/>
    <w:rsid w:val="00294578"/>
    <w:rsid w:val="002964B9"/>
    <w:rsid w:val="002A0920"/>
    <w:rsid w:val="002A0CFE"/>
    <w:rsid w:val="002A569F"/>
    <w:rsid w:val="002C1791"/>
    <w:rsid w:val="002E398F"/>
    <w:rsid w:val="002E6B8A"/>
    <w:rsid w:val="002F3E5F"/>
    <w:rsid w:val="002F426E"/>
    <w:rsid w:val="003014F2"/>
    <w:rsid w:val="00301FF8"/>
    <w:rsid w:val="00342203"/>
    <w:rsid w:val="00374587"/>
    <w:rsid w:val="003852FF"/>
    <w:rsid w:val="003E7743"/>
    <w:rsid w:val="00412830"/>
    <w:rsid w:val="0043750B"/>
    <w:rsid w:val="00461CF9"/>
    <w:rsid w:val="00470F3A"/>
    <w:rsid w:val="004774E9"/>
    <w:rsid w:val="004915AD"/>
    <w:rsid w:val="0049475C"/>
    <w:rsid w:val="004A3824"/>
    <w:rsid w:val="004A7208"/>
    <w:rsid w:val="004D7AC8"/>
    <w:rsid w:val="00513674"/>
    <w:rsid w:val="005629B6"/>
    <w:rsid w:val="00570DB0"/>
    <w:rsid w:val="00573FEC"/>
    <w:rsid w:val="00597490"/>
    <w:rsid w:val="005A398F"/>
    <w:rsid w:val="005B5D6D"/>
    <w:rsid w:val="005B63FA"/>
    <w:rsid w:val="005C5CBA"/>
    <w:rsid w:val="005D2B1F"/>
    <w:rsid w:val="005F24F1"/>
    <w:rsid w:val="005F3FE3"/>
    <w:rsid w:val="006061D1"/>
    <w:rsid w:val="00624C93"/>
    <w:rsid w:val="00654293"/>
    <w:rsid w:val="00656DCA"/>
    <w:rsid w:val="006652F9"/>
    <w:rsid w:val="006777AE"/>
    <w:rsid w:val="00683BB1"/>
    <w:rsid w:val="00687B84"/>
    <w:rsid w:val="006A2F1C"/>
    <w:rsid w:val="006D622C"/>
    <w:rsid w:val="006F6B26"/>
    <w:rsid w:val="007202C7"/>
    <w:rsid w:val="00797050"/>
    <w:rsid w:val="007D2F4C"/>
    <w:rsid w:val="007F5CAA"/>
    <w:rsid w:val="00816A00"/>
    <w:rsid w:val="00822051"/>
    <w:rsid w:val="00827CA8"/>
    <w:rsid w:val="008330B7"/>
    <w:rsid w:val="00841A55"/>
    <w:rsid w:val="008B6071"/>
    <w:rsid w:val="00910F87"/>
    <w:rsid w:val="009433DD"/>
    <w:rsid w:val="00952D9A"/>
    <w:rsid w:val="00954714"/>
    <w:rsid w:val="00957AE7"/>
    <w:rsid w:val="00960E8F"/>
    <w:rsid w:val="00980B71"/>
    <w:rsid w:val="0098352B"/>
    <w:rsid w:val="009841B3"/>
    <w:rsid w:val="009976FC"/>
    <w:rsid w:val="009B152D"/>
    <w:rsid w:val="00A120C4"/>
    <w:rsid w:val="00A37704"/>
    <w:rsid w:val="00A61A3F"/>
    <w:rsid w:val="00A65255"/>
    <w:rsid w:val="00A7348E"/>
    <w:rsid w:val="00A76359"/>
    <w:rsid w:val="00A837B6"/>
    <w:rsid w:val="00AA44BE"/>
    <w:rsid w:val="00AA7005"/>
    <w:rsid w:val="00AB78EA"/>
    <w:rsid w:val="00AC510D"/>
    <w:rsid w:val="00AD2A98"/>
    <w:rsid w:val="00AE40ED"/>
    <w:rsid w:val="00AF14FF"/>
    <w:rsid w:val="00B457F3"/>
    <w:rsid w:val="00B511F8"/>
    <w:rsid w:val="00B67546"/>
    <w:rsid w:val="00B72184"/>
    <w:rsid w:val="00BA7DF1"/>
    <w:rsid w:val="00BC11B1"/>
    <w:rsid w:val="00BC5850"/>
    <w:rsid w:val="00BC7BEF"/>
    <w:rsid w:val="00BD38FE"/>
    <w:rsid w:val="00BE2453"/>
    <w:rsid w:val="00BE7EC4"/>
    <w:rsid w:val="00C14934"/>
    <w:rsid w:val="00C167F6"/>
    <w:rsid w:val="00C45F9C"/>
    <w:rsid w:val="00C46D9B"/>
    <w:rsid w:val="00C57905"/>
    <w:rsid w:val="00C65A04"/>
    <w:rsid w:val="00CA2C10"/>
    <w:rsid w:val="00CE178E"/>
    <w:rsid w:val="00D2334A"/>
    <w:rsid w:val="00D264D5"/>
    <w:rsid w:val="00D534E1"/>
    <w:rsid w:val="00D82DF9"/>
    <w:rsid w:val="00D86581"/>
    <w:rsid w:val="00DC1FCC"/>
    <w:rsid w:val="00DC31E3"/>
    <w:rsid w:val="00E03B55"/>
    <w:rsid w:val="00E24EDD"/>
    <w:rsid w:val="00E40FEF"/>
    <w:rsid w:val="00E414BF"/>
    <w:rsid w:val="00E62961"/>
    <w:rsid w:val="00E754FB"/>
    <w:rsid w:val="00EA0C78"/>
    <w:rsid w:val="00EA2CD7"/>
    <w:rsid w:val="00EC6D4A"/>
    <w:rsid w:val="00EE231D"/>
    <w:rsid w:val="00F1353C"/>
    <w:rsid w:val="00F24E6E"/>
    <w:rsid w:val="00F329CC"/>
    <w:rsid w:val="00F35ED3"/>
    <w:rsid w:val="00F374AC"/>
    <w:rsid w:val="00F457EF"/>
    <w:rsid w:val="00F73F1B"/>
    <w:rsid w:val="00F86FCC"/>
    <w:rsid w:val="00F92081"/>
    <w:rsid w:val="00F92B52"/>
    <w:rsid w:val="00F94634"/>
    <w:rsid w:val="00FC2C78"/>
    <w:rsid w:val="00FD0EF7"/>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de.wikipedia.org/wiki/Datenban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www.softguide.de/programm/chemikalienverzeichnis" TargetMode="Externa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yperlink" Target="http://www.itwissen.info/definition/lexikon/Datenbank-DB-database.html" TargetMode="External"/><Relationship Id="rId33" Type="http://schemas.openxmlformats.org/officeDocument/2006/relationships/hyperlink" Target="https://www.neuhold.pro/php/kapitel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7.xml"/><Relationship Id="rId29" Type="http://schemas.openxmlformats.org/officeDocument/2006/relationships/hyperlink" Target="https://www.hdm-stuttgart.de/~riekert/lehre/db-kelz/chap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yperlink" Target="https://w3techs.com/technologies/history_overview/programming_language/ms/y" TargetMode="External"/><Relationship Id="rId37"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9.xml"/><Relationship Id="rId28" Type="http://schemas.openxmlformats.org/officeDocument/2006/relationships/hyperlink" Target="https://de.wikipedia.org/wiki/Normalisierung_(Datenbank)" TargetMode="External"/><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w3techs.com/technologies/overview/programming_language/al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w3.org/TR/ws-arch/" TargetMode="External"/><Relationship Id="rId22" Type="http://schemas.openxmlformats.org/officeDocument/2006/relationships/image" Target="media/image5.png"/><Relationship Id="rId27" Type="http://schemas.openxmlformats.org/officeDocument/2006/relationships/hyperlink" Target="https://de.wikipedia.org/wiki/Relationale_Datenbank" TargetMode="External"/><Relationship Id="rId30" Type="http://schemas.openxmlformats.org/officeDocument/2006/relationships/hyperlink" Target="http://news.netcraft.com/archives/2013/01/31/php-just-grows-grows.html" TargetMode="External"/><Relationship Id="rId35" Type="http://schemas.openxmlformats.org/officeDocument/2006/relationships/hyperlink" Target="http://chemikalienverzeichnis.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12ACE-8D02-4087-939F-3CD17901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21</Pages>
  <Words>2685</Words>
  <Characters>16919</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12</cp:revision>
  <dcterms:created xsi:type="dcterms:W3CDTF">2016-07-26T06:45:00Z</dcterms:created>
  <dcterms:modified xsi:type="dcterms:W3CDTF">2016-07-29T13:27:00Z</dcterms:modified>
</cp:coreProperties>
</file>